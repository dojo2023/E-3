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5EF16" w14:textId="77777777" w:rsidR="00287920" w:rsidRDefault="00310974" w:rsidP="00310974">
      <w:pPr>
        <w:pStyle w:val="a3"/>
      </w:pPr>
      <w:r>
        <w:rPr>
          <w:rFonts w:hint="eastAsia"/>
        </w:rPr>
        <w:t>議事録</w:t>
      </w:r>
    </w:p>
    <w:p w14:paraId="3E320977" w14:textId="6ACEB12F" w:rsidR="00310974" w:rsidRDefault="00310974" w:rsidP="00310974">
      <w:pPr>
        <w:wordWrap w:val="0"/>
        <w:ind w:right="412"/>
        <w:jc w:val="center"/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310974">
        <w:rPr>
          <w:rFonts w:hint="eastAsia"/>
          <w:b/>
          <w:bCs/>
        </w:rPr>
        <w:t>日付</w:t>
      </w:r>
      <w:r>
        <w:rPr>
          <w:rFonts w:hint="eastAsia"/>
        </w:rPr>
        <w:t>：2</w:t>
      </w:r>
      <w:r>
        <w:t>023</w:t>
      </w:r>
      <w:r>
        <w:rPr>
          <w:rFonts w:hint="eastAsia"/>
        </w:rPr>
        <w:t>年6月</w:t>
      </w:r>
      <w:r w:rsidR="00AB0C63">
        <w:rPr>
          <w:rFonts w:hint="eastAsia"/>
        </w:rPr>
        <w:t>7</w:t>
      </w:r>
      <w:r>
        <w:rPr>
          <w:rFonts w:hint="eastAsia"/>
        </w:rPr>
        <w:t>日</w:t>
      </w:r>
    </w:p>
    <w:p w14:paraId="20A1F858" w14:textId="7186EA92" w:rsidR="00310974" w:rsidRDefault="00310974" w:rsidP="00310974">
      <w:pPr>
        <w:wordWrap w:val="0"/>
        <w:ind w:right="1133"/>
        <w:jc w:val="center"/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310974">
        <w:rPr>
          <w:rFonts w:hint="eastAsia"/>
          <w:b/>
          <w:bCs/>
        </w:rPr>
        <w:t>時刻</w:t>
      </w:r>
      <w:r>
        <w:rPr>
          <w:rFonts w:hint="eastAsia"/>
        </w:rPr>
        <w:t>：</w:t>
      </w:r>
      <w:r w:rsidR="00AB0C63">
        <w:rPr>
          <w:rFonts w:hint="eastAsia"/>
        </w:rPr>
        <w:t>9</w:t>
      </w:r>
      <w:r>
        <w:rPr>
          <w:rFonts w:hint="eastAsia"/>
        </w:rPr>
        <w:t>時</w:t>
      </w:r>
      <w:r w:rsidR="00AB0C63">
        <w:rPr>
          <w:rFonts w:hint="eastAsia"/>
        </w:rPr>
        <w:t>3</w:t>
      </w:r>
      <w:r w:rsidR="00AB0C63">
        <w:t>3</w:t>
      </w:r>
      <w:r>
        <w:rPr>
          <w:rFonts w:hint="eastAsia"/>
        </w:rPr>
        <w:t>分</w:t>
      </w:r>
    </w:p>
    <w:p w14:paraId="00C100D8" w14:textId="77777777" w:rsidR="00310974" w:rsidRDefault="00310974" w:rsidP="00310974">
      <w:pPr>
        <w:wordWrap w:val="0"/>
        <w:jc w:val="right"/>
      </w:pPr>
      <w:r w:rsidRPr="00310974">
        <w:rPr>
          <w:rFonts w:hint="eastAsia"/>
          <w:b/>
          <w:bCs/>
        </w:rPr>
        <w:t>出席者</w:t>
      </w:r>
      <w:r>
        <w:rPr>
          <w:rFonts w:hint="eastAsia"/>
        </w:rPr>
        <w:t>：</w:t>
      </w:r>
      <w:sdt>
        <w:sdtPr>
          <w:rPr>
            <w:rFonts w:hint="eastAsia"/>
          </w:rPr>
          <w:id w:val="-1138097478"/>
          <w14:checkbox>
            <w14:checked w14:val="1"/>
            <w14:checkedState w14:val="00FE" w14:font="Wingdings"/>
            <w14:uncheckedState w14:val="2610" w14:font="ＭＳ ゴシック"/>
          </w14:checkbox>
        </w:sdtPr>
        <w:sdtEndPr/>
        <w:sdtContent>
          <w:r>
            <w:rPr>
              <w:rFonts w:hint="eastAsia"/>
            </w:rPr>
            <w:sym w:font="Wingdings" w:char="F0FE"/>
          </w:r>
        </w:sdtContent>
      </w:sdt>
      <w:r>
        <w:rPr>
          <w:rFonts w:hint="eastAsia"/>
        </w:rPr>
        <w:t xml:space="preserve">高川俊輔　</w:t>
      </w:r>
      <w:sdt>
        <w:sdtPr>
          <w:rPr>
            <w:rFonts w:hint="eastAsia"/>
          </w:rPr>
          <w:id w:val="-1788503212"/>
          <w14:checkbox>
            <w14:checked w14:val="1"/>
            <w14:checkedState w14:val="00FE" w14:font="Wingdings"/>
            <w14:uncheckedState w14:val="2610" w14:font="ＭＳ ゴシック"/>
          </w14:checkbox>
        </w:sdtPr>
        <w:sdtEndPr/>
        <w:sdtContent>
          <w:r>
            <w:rPr>
              <w:rFonts w:hint="eastAsia"/>
            </w:rPr>
            <w:sym w:font="Wingdings" w:char="F0FE"/>
          </w:r>
        </w:sdtContent>
      </w:sdt>
      <w:r>
        <w:rPr>
          <w:rFonts w:hint="eastAsia"/>
        </w:rPr>
        <w:t>成沢唯</w:t>
      </w:r>
    </w:p>
    <w:p w14:paraId="074A0CC7" w14:textId="77777777" w:rsidR="00310974" w:rsidRDefault="00310974" w:rsidP="00310974">
      <w:pPr>
        <w:jc w:val="right"/>
      </w:pPr>
      <w:r>
        <w:rPr>
          <w:rFonts w:hint="eastAsia"/>
        </w:rPr>
        <w:t xml:space="preserve">　</w:t>
      </w:r>
      <w:sdt>
        <w:sdtPr>
          <w:rPr>
            <w:rFonts w:hint="eastAsia"/>
          </w:rPr>
          <w:id w:val="2124812487"/>
          <w14:checkbox>
            <w14:checked w14:val="1"/>
            <w14:checkedState w14:val="00FE" w14:font="Wingdings"/>
            <w14:uncheckedState w14:val="2610" w14:font="ＭＳ ゴシック"/>
          </w14:checkbox>
        </w:sdtPr>
        <w:sdtEndPr/>
        <w:sdtContent>
          <w:r>
            <w:rPr>
              <w:rFonts w:hint="eastAsia"/>
            </w:rPr>
            <w:sym w:font="Wingdings" w:char="F0FE"/>
          </w:r>
        </w:sdtContent>
      </w:sdt>
      <w:r>
        <w:rPr>
          <w:rFonts w:hint="eastAsia"/>
        </w:rPr>
        <w:t xml:space="preserve">高橋凌人　</w:t>
      </w:r>
      <w:sdt>
        <w:sdtPr>
          <w:rPr>
            <w:rFonts w:hint="eastAsia"/>
          </w:rPr>
          <w:id w:val="-319273230"/>
          <w14:checkbox>
            <w14:checked w14:val="1"/>
            <w14:checkedState w14:val="00FE" w14:font="Wingdings"/>
            <w14:uncheckedState w14:val="2610" w14:font="ＭＳ ゴシック"/>
          </w14:checkbox>
        </w:sdtPr>
        <w:sdtEndPr/>
        <w:sdtContent>
          <w:r>
            <w:rPr>
              <w:rFonts w:hint="eastAsia"/>
            </w:rPr>
            <w:sym w:font="Wingdings" w:char="F0FE"/>
          </w:r>
        </w:sdtContent>
      </w:sdt>
      <w:r>
        <w:rPr>
          <w:rFonts w:hint="eastAsia"/>
        </w:rPr>
        <w:t xml:space="preserve">岩田和樹　</w:t>
      </w:r>
      <w:sdt>
        <w:sdtPr>
          <w:rPr>
            <w:rFonts w:hint="eastAsia"/>
          </w:rPr>
          <w:id w:val="2037464872"/>
          <w14:checkbox>
            <w14:checked w14:val="1"/>
            <w14:checkedState w14:val="00FE" w14:font="Wingdings"/>
            <w14:uncheckedState w14:val="2610" w14:font="ＭＳ ゴシック"/>
          </w14:checkbox>
        </w:sdtPr>
        <w:sdtEndPr/>
        <w:sdtContent>
          <w:r>
            <w:rPr>
              <w:rFonts w:hint="eastAsia"/>
            </w:rPr>
            <w:sym w:font="Wingdings" w:char="F0FE"/>
          </w:r>
        </w:sdtContent>
      </w:sdt>
      <w:r>
        <w:rPr>
          <w:rFonts w:hint="eastAsia"/>
        </w:rPr>
        <w:t>飯泉慎之介</w:t>
      </w:r>
    </w:p>
    <w:p w14:paraId="3ED8EB83" w14:textId="77777777" w:rsidR="00310974" w:rsidRDefault="00310974" w:rsidP="0031097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議題</w:t>
      </w:r>
    </w:p>
    <w:p w14:paraId="22CFCEEE" w14:textId="3A7737FA" w:rsidR="000F6220" w:rsidRDefault="00826BFB" w:rsidP="00A70A93">
      <w:pPr>
        <w:pStyle w:val="a5"/>
        <w:ind w:leftChars="0" w:left="800"/>
      </w:pPr>
      <w:r>
        <w:rPr>
          <w:rFonts w:hint="eastAsia"/>
        </w:rPr>
        <w:t>チーム目標の決定</w:t>
      </w:r>
    </w:p>
    <w:p w14:paraId="0AAB36C2" w14:textId="395632A0" w:rsidR="00826BFB" w:rsidRDefault="00BC734F" w:rsidP="00A70A93">
      <w:pPr>
        <w:pStyle w:val="a5"/>
        <w:ind w:leftChars="0" w:left="800"/>
      </w:pPr>
      <w:r>
        <w:rPr>
          <w:rFonts w:hint="eastAsia"/>
        </w:rPr>
        <w:t>ヘビーユーザとライトユーザとの差別化</w:t>
      </w:r>
      <w:r>
        <w:rPr>
          <w:rFonts w:hint="eastAsia"/>
        </w:rPr>
        <w:t>について</w:t>
      </w:r>
    </w:p>
    <w:p w14:paraId="19424373" w14:textId="3AE0E9CF" w:rsidR="000F6220" w:rsidRDefault="00310974" w:rsidP="000F622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発案</w:t>
      </w:r>
    </w:p>
    <w:p w14:paraId="5C678F96" w14:textId="6FC00C9A" w:rsidR="008600AC" w:rsidRDefault="00BC734F" w:rsidP="00F1565A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チーム目標の決定</w:t>
      </w:r>
    </w:p>
    <w:p w14:paraId="2BB269C2" w14:textId="580B0E7D" w:rsidR="00BC734F" w:rsidRDefault="00826BFB" w:rsidP="0079515C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ヘビーユーザとライトユーザとの差別化</w:t>
      </w:r>
      <w:r w:rsidR="006C5785">
        <w:rPr>
          <w:rFonts w:hint="eastAsia"/>
        </w:rPr>
        <w:t>について</w:t>
      </w:r>
    </w:p>
    <w:p w14:paraId="3B37C82C" w14:textId="5997A4C6" w:rsidR="00A70A93" w:rsidRDefault="00A70A93" w:rsidP="00442FE5">
      <w:pPr>
        <w:pStyle w:val="a5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>タスクの完了数、ログイン日数（実装可能か不明）に応じてふっくらコイン（以下FC）やペットの特別な衣装（実装可能か不明）を獲得できるようにする</w:t>
      </w:r>
    </w:p>
    <w:p w14:paraId="4CA7E640" w14:textId="4EAC5E85" w:rsidR="00BC734F" w:rsidRDefault="00234FA2" w:rsidP="00BC734F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アプリ名決めるかどうか</w:t>
      </w:r>
    </w:p>
    <w:p w14:paraId="45B304DC" w14:textId="5AC88B16" w:rsidR="00234FA2" w:rsidRDefault="00FE78F0" w:rsidP="00BC734F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ペットのサイズ</w:t>
      </w:r>
    </w:p>
    <w:p w14:paraId="5570AFE6" w14:textId="2F357565" w:rsidR="00E11F31" w:rsidRDefault="00E11F31" w:rsidP="00BC734F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メニューバー表示させるかどうか</w:t>
      </w:r>
    </w:p>
    <w:p w14:paraId="1E64DE6B" w14:textId="77777777" w:rsidR="00826BFB" w:rsidRDefault="00826BFB" w:rsidP="00AB0C63">
      <w:pPr>
        <w:pStyle w:val="a5"/>
        <w:ind w:leftChars="0" w:left="420" w:firstLine="380"/>
        <w:rPr>
          <w:rFonts w:hint="eastAsia"/>
        </w:rPr>
      </w:pPr>
    </w:p>
    <w:p w14:paraId="7B0C7A30" w14:textId="698F1533" w:rsidR="00C666E4" w:rsidRDefault="00310974" w:rsidP="008600A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決定事項</w:t>
      </w:r>
    </w:p>
    <w:p w14:paraId="312D444F" w14:textId="6B166962" w:rsidR="0042405D" w:rsidRDefault="0042405D" w:rsidP="00722121">
      <w:pPr>
        <w:pStyle w:val="a5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チーム目標の決定</w:t>
      </w:r>
    </w:p>
    <w:p w14:paraId="4F26B41C" w14:textId="77777777" w:rsidR="008600AC" w:rsidRDefault="008600AC" w:rsidP="00722121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要件定義書を完成させる</w:t>
      </w:r>
    </w:p>
    <w:p w14:paraId="1AD8830C" w14:textId="35B053C0" w:rsidR="008600AC" w:rsidRDefault="008600AC" w:rsidP="00722121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日報に役割で何をしたかを書く</w:t>
      </w:r>
    </w:p>
    <w:p w14:paraId="7F2813E9" w14:textId="77777777" w:rsidR="008600AC" w:rsidRDefault="008600AC" w:rsidP="00722121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画面設計書の完成</w:t>
      </w:r>
    </w:p>
    <w:p w14:paraId="52BEDFE7" w14:textId="5C614440" w:rsidR="0079515C" w:rsidRDefault="0079515C" w:rsidP="0079515C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ヘビーユーザとライトユーザとの差別化について</w:t>
      </w:r>
    </w:p>
    <w:p w14:paraId="7FA07715" w14:textId="77777777" w:rsidR="0079515C" w:rsidRDefault="0079515C" w:rsidP="0079515C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タスクの完了数、ログイン日数（実装可能か不明）に応じてふっくらコイン（以下FC）やペットの特別な衣装（実装可能か不明）を獲得できるようにする</w:t>
      </w:r>
    </w:p>
    <w:p w14:paraId="4A055C7C" w14:textId="77777777" w:rsidR="0079515C" w:rsidRDefault="0079515C" w:rsidP="0079515C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FCをユーザ登録後50枚獲得、スケジュール50個完了ごとに（回数÷10）枚獲得（1日3回まで）、ログイン50日ごとに（日数÷10枚）獲得</w:t>
      </w:r>
    </w:p>
    <w:p w14:paraId="4AB9E4A0" w14:textId="24D6346B" w:rsidR="0079515C" w:rsidRDefault="0079515C" w:rsidP="0079515C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ログイン3</w:t>
      </w:r>
      <w:r>
        <w:t>65</w:t>
      </w:r>
      <w:r>
        <w:rPr>
          <w:rFonts w:hint="eastAsia"/>
        </w:rPr>
        <w:t>日ごとにふれあい画面の</w:t>
      </w:r>
      <w:r>
        <w:rPr>
          <w:rFonts w:hint="eastAsia"/>
        </w:rPr>
        <w:t>きせかえ背景</w:t>
      </w:r>
      <w:r>
        <w:rPr>
          <w:rFonts w:hint="eastAsia"/>
        </w:rPr>
        <w:t>画像</w:t>
      </w:r>
      <w:r>
        <w:rPr>
          <w:rFonts w:hint="eastAsia"/>
        </w:rPr>
        <w:t>を</w:t>
      </w:r>
      <w:r>
        <w:rPr>
          <w:rFonts w:hint="eastAsia"/>
        </w:rPr>
        <w:t>配布する</w:t>
      </w:r>
    </w:p>
    <w:p w14:paraId="404917E6" w14:textId="6BF3C70F" w:rsidR="008600AC" w:rsidRDefault="00442FE5" w:rsidP="00442FE5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アプリ名の決定</w:t>
      </w:r>
    </w:p>
    <w:p w14:paraId="02287D9E" w14:textId="24EA10C5" w:rsidR="00442FE5" w:rsidRDefault="00442FE5" w:rsidP="00442FE5">
      <w:pPr>
        <w:pStyle w:val="a5"/>
        <w:numPr>
          <w:ilvl w:val="0"/>
          <w:numId w:val="16"/>
        </w:numPr>
        <w:ind w:leftChars="0"/>
      </w:pPr>
      <w:r>
        <w:rPr>
          <w:rFonts w:hint="eastAsia"/>
        </w:rPr>
        <w:t>保留</w:t>
      </w:r>
    </w:p>
    <w:p w14:paraId="42920D17" w14:textId="19910C31" w:rsidR="00442FE5" w:rsidRDefault="00442FE5" w:rsidP="00442FE5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ペットのサイズ</w:t>
      </w:r>
    </w:p>
    <w:p w14:paraId="6C8D6D45" w14:textId="708F6629" w:rsidR="00442FE5" w:rsidRDefault="00442FE5" w:rsidP="00442FE5">
      <w:pPr>
        <w:pStyle w:val="a5"/>
        <w:numPr>
          <w:ilvl w:val="0"/>
          <w:numId w:val="16"/>
        </w:numPr>
        <w:ind w:leftChars="0"/>
      </w:pPr>
      <w:r>
        <w:rPr>
          <w:rFonts w:hint="eastAsia"/>
        </w:rPr>
        <w:t>縦横400px</w:t>
      </w:r>
    </w:p>
    <w:p w14:paraId="484F2037" w14:textId="4260768C" w:rsidR="00442FE5" w:rsidRDefault="00442FE5" w:rsidP="00442FE5">
      <w:pPr>
        <w:pStyle w:val="a5"/>
        <w:numPr>
          <w:ilvl w:val="0"/>
          <w:numId w:val="14"/>
        </w:numPr>
        <w:ind w:leftChars="0"/>
      </w:pPr>
      <w:r>
        <w:rPr>
          <w:rFonts w:hint="eastAsia"/>
        </w:rPr>
        <w:t>メニューバーの表示</w:t>
      </w:r>
    </w:p>
    <w:p w14:paraId="7E524D68" w14:textId="6CAE97B6" w:rsidR="00555BBA" w:rsidRDefault="00442FE5" w:rsidP="00555BBA">
      <w:pPr>
        <w:pStyle w:val="a5"/>
        <w:numPr>
          <w:ilvl w:val="0"/>
          <w:numId w:val="17"/>
        </w:numPr>
        <w:ind w:leftChars="0"/>
      </w:pPr>
      <w:r>
        <w:rPr>
          <w:rFonts w:hint="eastAsia"/>
        </w:rPr>
        <w:t>スケジュール閲覧画面（ホーム）で表示</w:t>
      </w:r>
    </w:p>
    <w:p w14:paraId="00FF1616" w14:textId="77777777" w:rsidR="00555BBA" w:rsidRPr="0079515C" w:rsidRDefault="00555BBA" w:rsidP="00555BBA">
      <w:pPr>
        <w:rPr>
          <w:rFonts w:hint="eastAsia"/>
        </w:rPr>
      </w:pPr>
    </w:p>
    <w:p w14:paraId="34546B05" w14:textId="5132577B" w:rsidR="000F6220" w:rsidRDefault="000F6220" w:rsidP="00442FE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持ち越す内容</w:t>
      </w:r>
    </w:p>
    <w:p w14:paraId="259A63D4" w14:textId="3544B15D" w:rsidR="000F6220" w:rsidRDefault="00555BBA" w:rsidP="00555BBA">
      <w:pPr>
        <w:pStyle w:val="a5"/>
        <w:numPr>
          <w:ilvl w:val="0"/>
          <w:numId w:val="18"/>
        </w:numPr>
        <w:ind w:leftChars="0"/>
      </w:pPr>
      <w:r>
        <w:rPr>
          <w:rFonts w:hint="eastAsia"/>
        </w:rPr>
        <w:t>アプリ名の決定</w:t>
      </w:r>
    </w:p>
    <w:p w14:paraId="2EF47AA8" w14:textId="77777777" w:rsidR="000F6220" w:rsidRDefault="000F6220" w:rsidP="00442FE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補足</w:t>
      </w:r>
    </w:p>
    <w:p w14:paraId="7412532C" w14:textId="5F984690" w:rsidR="000F6220" w:rsidRPr="00310974" w:rsidRDefault="00555BBA" w:rsidP="00555BBA">
      <w:pPr>
        <w:pStyle w:val="a5"/>
        <w:numPr>
          <w:ilvl w:val="0"/>
          <w:numId w:val="19"/>
        </w:numPr>
        <w:ind w:leftChars="0"/>
      </w:pPr>
      <w:r>
        <w:rPr>
          <w:rFonts w:hint="eastAsia"/>
        </w:rPr>
        <w:t>＜宿題＞　アプリ名を考えておく</w:t>
      </w:r>
      <w:r w:rsidR="00AA6E8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0DBE82" wp14:editId="7052876C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5380893" cy="414720"/>
                <wp:effectExtent l="0" t="0" r="10795" b="23495"/>
                <wp:wrapNone/>
                <wp:docPr id="1604172720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0893" cy="414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FF96FE" w14:textId="17C2F647" w:rsidR="00AA6E8A" w:rsidRDefault="00AA6E8A" w:rsidP="00AA6E8A">
                            <w:pPr>
                              <w:ind w:right="824"/>
                            </w:pPr>
                            <w:r w:rsidRPr="00310974">
                              <w:rPr>
                                <w:rFonts w:hint="eastAsia"/>
                                <w:b/>
                                <w:bCs/>
                              </w:rPr>
                              <w:t>作成者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sdt>
                              <w:sdtPr>
                                <w:rPr>
                                  <w:rFonts w:hint="eastAsia"/>
                                </w:rPr>
                                <w:id w:val="318779522"/>
                                <w14:checkbox>
                                  <w14:checked w14:val="0"/>
                                  <w14:checkedState w14:val="00FE" w14:font="Wingdings"/>
                                  <w14:uncheckedState w14:val="2610" w14:font="ＭＳ ゴシック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ＭＳ ゴシック" w:eastAsia="ＭＳ ゴシック" w:hAnsi="ＭＳ ゴシック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rFonts w:hint="eastAsia"/>
                              </w:rPr>
                              <w:t xml:space="preserve">高川俊輔　</w:t>
                            </w:r>
                            <w:sdt>
                              <w:sdtPr>
                                <w:rPr>
                                  <w:rFonts w:hint="eastAsia"/>
                                </w:rPr>
                                <w:id w:val="720558754"/>
                                <w14:checkbox>
                                  <w14:checked w14:val="0"/>
                                  <w14:checkedState w14:val="00FE" w14:font="Wingdings"/>
                                  <w14:uncheckedState w14:val="2610" w14:font="ＭＳ ゴシック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ＭＳ ゴシック" w:eastAsia="ＭＳ ゴシック" w:hAnsi="ＭＳ ゴシック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rFonts w:hint="eastAsia"/>
                              </w:rPr>
                              <w:t xml:space="preserve">成沢唯　</w:t>
                            </w:r>
                            <w:sdt>
                              <w:sdtPr>
                                <w:rPr>
                                  <w:rFonts w:hint="eastAsia"/>
                                </w:rPr>
                                <w:id w:val="-428117719"/>
                                <w14:checkbox>
                                  <w14:checked w14:val="0"/>
                                  <w14:checkedState w14:val="00FE" w14:font="Wingdings"/>
                                  <w14:uncheckedState w14:val="2610" w14:font="ＭＳ ゴシック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ＭＳ ゴシック" w:eastAsia="ＭＳ ゴシック" w:hAnsi="ＭＳ ゴシック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rFonts w:hint="eastAsia"/>
                              </w:rPr>
                              <w:t xml:space="preserve">高橋凌人　</w:t>
                            </w:r>
                            <w:sdt>
                              <w:sdtPr>
                                <w:rPr>
                                  <w:rFonts w:hint="eastAsia"/>
                                </w:rPr>
                                <w:id w:val="-1973272397"/>
                                <w14:checkbox>
                                  <w14:checked w14:val="1"/>
                                  <w14:checkedState w14:val="00FE" w14:font="Wingdings"/>
                                  <w14:uncheckedState w14:val="2610" w14:font="ＭＳ ゴシック"/>
                                </w14:checkbox>
                              </w:sdtPr>
                              <w:sdtEndPr/>
                              <w:sdtContent>
                                <w:r w:rsidR="00826BFB">
                                  <w:rPr>
                                    <w:rFonts w:hint="eastAsia"/>
                                  </w:rPr>
                                  <w:sym w:font="Wingdings" w:char="F0FE"/>
                                </w:r>
                              </w:sdtContent>
                            </w:sdt>
                            <w:r>
                              <w:rPr>
                                <w:rFonts w:hint="eastAsia"/>
                              </w:rPr>
                              <w:t xml:space="preserve">岩田和樹　</w:t>
                            </w:r>
                            <w:sdt>
                              <w:sdtPr>
                                <w:rPr>
                                  <w:rFonts w:hint="eastAsia"/>
                                </w:rPr>
                                <w:id w:val="2015024310"/>
                                <w14:checkbox>
                                  <w14:checked w14:val="0"/>
                                  <w14:checkedState w14:val="00FE" w14:font="Wingdings"/>
                                  <w14:uncheckedState w14:val="2610" w14:font="ＭＳ ゴシック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ＭＳ ゴシック" w:eastAsia="ＭＳ ゴシック" w:hAnsi="ＭＳ ゴシック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rFonts w:hint="eastAsia"/>
                              </w:rPr>
                              <w:t>飯泉慎之介</w:t>
                            </w:r>
                          </w:p>
                          <w:p w14:paraId="4E505023" w14:textId="77777777" w:rsidR="00AA6E8A" w:rsidRPr="00AA6E8A" w:rsidRDefault="00AA6E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0DBE82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372.5pt;margin-top:0;width:423.7pt;height:32.6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" fillcolor="white [3201]" strokeweight=".5pt">
                <v:textbox>
                  <w:txbxContent>
                    <w:p w14:paraId="1EFF96FE" w14:textId="17C2F647" w:rsidR="00AA6E8A" w:rsidRDefault="00AA6E8A" w:rsidP="00AA6E8A">
                      <w:pPr>
                        <w:ind w:right="824"/>
                      </w:pPr>
                      <w:r w:rsidRPr="00310974">
                        <w:rPr>
                          <w:rFonts w:hint="eastAsia"/>
                          <w:b/>
                          <w:bCs/>
                        </w:rPr>
                        <w:t>作成者</w:t>
                      </w:r>
                      <w:r>
                        <w:rPr>
                          <w:rFonts w:hint="eastAsia"/>
                        </w:rPr>
                        <w:t>：</w:t>
                      </w:r>
                      <w:sdt>
                        <w:sdtPr>
                          <w:rPr>
                            <w:rFonts w:hint="eastAsia"/>
                          </w:rPr>
                          <w:id w:val="318779522"/>
                          <w14:checkbox>
                            <w14:checked w14:val="0"/>
                            <w14:checkedState w14:val="00FE" w14:font="Wingdings"/>
                            <w14:uncheckedState w14:val="2610" w14:font="ＭＳ ゴシック"/>
                          </w14:checkbox>
                        </w:sdtPr>
                        <w:sdtEndPr/>
                        <w:sdtContent>
                          <w:r>
                            <w:rPr>
                              <w:rFonts w:ascii="ＭＳ ゴシック" w:eastAsia="ＭＳ ゴシック" w:hAnsi="ＭＳ ゴシック" w:hint="eastAsia"/>
                            </w:rPr>
                            <w:t>☐</w:t>
                          </w:r>
                        </w:sdtContent>
                      </w:sdt>
                      <w:r>
                        <w:rPr>
                          <w:rFonts w:hint="eastAsia"/>
                        </w:rPr>
                        <w:t xml:space="preserve">高川俊輔　</w:t>
                      </w:r>
                      <w:sdt>
                        <w:sdtPr>
                          <w:rPr>
                            <w:rFonts w:hint="eastAsia"/>
                          </w:rPr>
                          <w:id w:val="720558754"/>
                          <w14:checkbox>
                            <w14:checked w14:val="0"/>
                            <w14:checkedState w14:val="00FE" w14:font="Wingdings"/>
                            <w14:uncheckedState w14:val="2610" w14:font="ＭＳ ゴシック"/>
                          </w14:checkbox>
                        </w:sdtPr>
                        <w:sdtEndPr/>
                        <w:sdtContent>
                          <w:r>
                            <w:rPr>
                              <w:rFonts w:ascii="ＭＳ ゴシック" w:eastAsia="ＭＳ ゴシック" w:hAnsi="ＭＳ ゴシック" w:hint="eastAsia"/>
                            </w:rPr>
                            <w:t>☐</w:t>
                          </w:r>
                        </w:sdtContent>
                      </w:sdt>
                      <w:r>
                        <w:rPr>
                          <w:rFonts w:hint="eastAsia"/>
                        </w:rPr>
                        <w:t xml:space="preserve">成沢唯　</w:t>
                      </w:r>
                      <w:sdt>
                        <w:sdtPr>
                          <w:rPr>
                            <w:rFonts w:hint="eastAsia"/>
                          </w:rPr>
                          <w:id w:val="-428117719"/>
                          <w14:checkbox>
                            <w14:checked w14:val="0"/>
                            <w14:checkedState w14:val="00FE" w14:font="Wingdings"/>
                            <w14:uncheckedState w14:val="2610" w14:font="ＭＳ ゴシック"/>
                          </w14:checkbox>
                        </w:sdtPr>
                        <w:sdtEndPr/>
                        <w:sdtContent>
                          <w:r>
                            <w:rPr>
                              <w:rFonts w:ascii="ＭＳ ゴシック" w:eastAsia="ＭＳ ゴシック" w:hAnsi="ＭＳ ゴシック" w:hint="eastAsia"/>
                            </w:rPr>
                            <w:t>☐</w:t>
                          </w:r>
                        </w:sdtContent>
                      </w:sdt>
                      <w:r>
                        <w:rPr>
                          <w:rFonts w:hint="eastAsia"/>
                        </w:rPr>
                        <w:t xml:space="preserve">高橋凌人　</w:t>
                      </w:r>
                      <w:sdt>
                        <w:sdtPr>
                          <w:rPr>
                            <w:rFonts w:hint="eastAsia"/>
                          </w:rPr>
                          <w:id w:val="-1973272397"/>
                          <w14:checkbox>
                            <w14:checked w14:val="1"/>
                            <w14:checkedState w14:val="00FE" w14:font="Wingdings"/>
                            <w14:uncheckedState w14:val="2610" w14:font="ＭＳ ゴシック"/>
                          </w14:checkbox>
                        </w:sdtPr>
                        <w:sdtEndPr/>
                        <w:sdtContent>
                          <w:r w:rsidR="00826BFB">
                            <w:rPr>
                              <w:rFonts w:hint="eastAsia"/>
                            </w:rPr>
                            <w:sym w:font="Wingdings" w:char="F0FE"/>
                          </w:r>
                        </w:sdtContent>
                      </w:sdt>
                      <w:r>
                        <w:rPr>
                          <w:rFonts w:hint="eastAsia"/>
                        </w:rPr>
                        <w:t xml:space="preserve">岩田和樹　</w:t>
                      </w:r>
                      <w:sdt>
                        <w:sdtPr>
                          <w:rPr>
                            <w:rFonts w:hint="eastAsia"/>
                          </w:rPr>
                          <w:id w:val="2015024310"/>
                          <w14:checkbox>
                            <w14:checked w14:val="0"/>
                            <w14:checkedState w14:val="00FE" w14:font="Wingdings"/>
                            <w14:uncheckedState w14:val="2610" w14:font="ＭＳ ゴシック"/>
                          </w14:checkbox>
                        </w:sdtPr>
                        <w:sdtEndPr/>
                        <w:sdtContent>
                          <w:r>
                            <w:rPr>
                              <w:rFonts w:ascii="ＭＳ ゴシック" w:eastAsia="ＭＳ ゴシック" w:hAnsi="ＭＳ ゴシック" w:hint="eastAsia"/>
                            </w:rPr>
                            <w:t>☐</w:t>
                          </w:r>
                        </w:sdtContent>
                      </w:sdt>
                      <w:r>
                        <w:rPr>
                          <w:rFonts w:hint="eastAsia"/>
                        </w:rPr>
                        <w:t>飯泉慎之介</w:t>
                      </w:r>
                    </w:p>
                    <w:p w14:paraId="4E505023" w14:textId="77777777" w:rsidR="00AA6E8A" w:rsidRPr="00AA6E8A" w:rsidRDefault="00AA6E8A"/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0F6220" w:rsidRPr="0031097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C441F8" w14:textId="77777777" w:rsidR="008C1BA6" w:rsidRDefault="008C1BA6" w:rsidP="00AA6E8A">
      <w:r>
        <w:separator/>
      </w:r>
    </w:p>
  </w:endnote>
  <w:endnote w:type="continuationSeparator" w:id="0">
    <w:p w14:paraId="6F5E0AF9" w14:textId="77777777" w:rsidR="008C1BA6" w:rsidRDefault="008C1BA6" w:rsidP="00AA6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F490E8" w14:textId="77777777" w:rsidR="008C1BA6" w:rsidRDefault="008C1BA6" w:rsidP="00AA6E8A">
      <w:r>
        <w:separator/>
      </w:r>
    </w:p>
  </w:footnote>
  <w:footnote w:type="continuationSeparator" w:id="0">
    <w:p w14:paraId="423D695E" w14:textId="77777777" w:rsidR="008C1BA6" w:rsidRDefault="008C1BA6" w:rsidP="00AA6E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C4C3C"/>
    <w:multiLevelType w:val="hybridMultilevel"/>
    <w:tmpl w:val="E05E31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AF1FA1"/>
    <w:multiLevelType w:val="hybridMultilevel"/>
    <w:tmpl w:val="5894AB02"/>
    <w:lvl w:ilvl="0" w:tplc="4C4697A8">
      <w:numFmt w:val="bullet"/>
      <w:lvlText w:val="・"/>
      <w:lvlJc w:val="left"/>
      <w:pPr>
        <w:ind w:left="126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CFA16DC"/>
    <w:multiLevelType w:val="hybridMultilevel"/>
    <w:tmpl w:val="502AAA9E"/>
    <w:lvl w:ilvl="0" w:tplc="0409000B">
      <w:start w:val="1"/>
      <w:numFmt w:val="bullet"/>
      <w:lvlText w:val=""/>
      <w:lvlJc w:val="left"/>
      <w:pPr>
        <w:ind w:left="12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80" w:hanging="420"/>
      </w:pPr>
      <w:rPr>
        <w:rFonts w:ascii="Wingdings" w:hAnsi="Wingdings" w:hint="default"/>
      </w:rPr>
    </w:lvl>
  </w:abstractNum>
  <w:abstractNum w:abstractNumId="3" w15:restartNumberingAfterBreak="0">
    <w:nsid w:val="10DA3F3D"/>
    <w:multiLevelType w:val="hybridMultilevel"/>
    <w:tmpl w:val="98D818D0"/>
    <w:lvl w:ilvl="0" w:tplc="49663C9C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800" w:hanging="36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19B31E10"/>
    <w:multiLevelType w:val="hybridMultilevel"/>
    <w:tmpl w:val="1DF257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D087F33"/>
    <w:multiLevelType w:val="hybridMultilevel"/>
    <w:tmpl w:val="40D8F176"/>
    <w:lvl w:ilvl="0" w:tplc="0409000B">
      <w:start w:val="1"/>
      <w:numFmt w:val="bullet"/>
      <w:lvlText w:val=""/>
      <w:lvlJc w:val="left"/>
      <w:pPr>
        <w:ind w:left="12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80" w:hanging="420"/>
      </w:pPr>
      <w:rPr>
        <w:rFonts w:ascii="Wingdings" w:hAnsi="Wingdings" w:hint="default"/>
      </w:rPr>
    </w:lvl>
  </w:abstractNum>
  <w:abstractNum w:abstractNumId="6" w15:restartNumberingAfterBreak="0">
    <w:nsid w:val="1DEF1452"/>
    <w:multiLevelType w:val="hybridMultilevel"/>
    <w:tmpl w:val="938E4DA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E0E3071"/>
    <w:multiLevelType w:val="hybridMultilevel"/>
    <w:tmpl w:val="CCF68ED4"/>
    <w:lvl w:ilvl="0" w:tplc="49663C9C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D110D980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1E89291C"/>
    <w:multiLevelType w:val="hybridMultilevel"/>
    <w:tmpl w:val="A75C1FE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7662932"/>
    <w:multiLevelType w:val="hybridMultilevel"/>
    <w:tmpl w:val="5846D1D0"/>
    <w:lvl w:ilvl="0" w:tplc="49663C9C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800" w:hanging="36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0" w15:restartNumberingAfterBreak="0">
    <w:nsid w:val="2FAE6F56"/>
    <w:multiLevelType w:val="hybridMultilevel"/>
    <w:tmpl w:val="FBBE4706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1" w15:restartNumberingAfterBreak="0">
    <w:nsid w:val="43BF2ACE"/>
    <w:multiLevelType w:val="hybridMultilevel"/>
    <w:tmpl w:val="A6105A60"/>
    <w:lvl w:ilvl="0" w:tplc="B314ABC2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8215E9D"/>
    <w:multiLevelType w:val="hybridMultilevel"/>
    <w:tmpl w:val="78D6453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4AB83E07"/>
    <w:multiLevelType w:val="hybridMultilevel"/>
    <w:tmpl w:val="B89CE258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50B20FCA"/>
    <w:multiLevelType w:val="hybridMultilevel"/>
    <w:tmpl w:val="B254BEE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624A0201"/>
    <w:multiLevelType w:val="hybridMultilevel"/>
    <w:tmpl w:val="BC441B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4C4697A8">
      <w:numFmt w:val="bullet"/>
      <w:lvlText w:val="・"/>
      <w:lvlJc w:val="left"/>
      <w:pPr>
        <w:ind w:left="780" w:hanging="360"/>
      </w:pPr>
      <w:rPr>
        <w:rFonts w:ascii="游明朝" w:eastAsia="游明朝" w:hAnsi="游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B7A74AA"/>
    <w:multiLevelType w:val="hybridMultilevel"/>
    <w:tmpl w:val="F8B02B7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7A415C15"/>
    <w:multiLevelType w:val="hybridMultilevel"/>
    <w:tmpl w:val="4EA80C6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7B8566B2"/>
    <w:multiLevelType w:val="hybridMultilevel"/>
    <w:tmpl w:val="2D545672"/>
    <w:lvl w:ilvl="0" w:tplc="4C4697A8">
      <w:numFmt w:val="bullet"/>
      <w:lvlText w:val="・"/>
      <w:lvlJc w:val="left"/>
      <w:pPr>
        <w:ind w:left="12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6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4"/>
  </w:num>
  <w:num w:numId="4">
    <w:abstractNumId w:val="11"/>
  </w:num>
  <w:num w:numId="5">
    <w:abstractNumId w:val="0"/>
  </w:num>
  <w:num w:numId="6">
    <w:abstractNumId w:val="9"/>
  </w:num>
  <w:num w:numId="7">
    <w:abstractNumId w:val="8"/>
  </w:num>
  <w:num w:numId="8">
    <w:abstractNumId w:val="18"/>
  </w:num>
  <w:num w:numId="9">
    <w:abstractNumId w:val="16"/>
  </w:num>
  <w:num w:numId="10">
    <w:abstractNumId w:val="2"/>
  </w:num>
  <w:num w:numId="11">
    <w:abstractNumId w:val="3"/>
  </w:num>
  <w:num w:numId="12">
    <w:abstractNumId w:val="13"/>
  </w:num>
  <w:num w:numId="13">
    <w:abstractNumId w:val="5"/>
  </w:num>
  <w:num w:numId="14">
    <w:abstractNumId w:val="10"/>
  </w:num>
  <w:num w:numId="15">
    <w:abstractNumId w:val="14"/>
  </w:num>
  <w:num w:numId="16">
    <w:abstractNumId w:val="12"/>
  </w:num>
  <w:num w:numId="17">
    <w:abstractNumId w:val="17"/>
  </w:num>
  <w:num w:numId="18">
    <w:abstractNumId w:val="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C70"/>
    <w:rsid w:val="000926B6"/>
    <w:rsid w:val="000F6220"/>
    <w:rsid w:val="00165249"/>
    <w:rsid w:val="0018151E"/>
    <w:rsid w:val="00234FA2"/>
    <w:rsid w:val="00287920"/>
    <w:rsid w:val="00310974"/>
    <w:rsid w:val="0042405D"/>
    <w:rsid w:val="00442FE5"/>
    <w:rsid w:val="00544E33"/>
    <w:rsid w:val="00555BBA"/>
    <w:rsid w:val="0068520D"/>
    <w:rsid w:val="006C5785"/>
    <w:rsid w:val="00722121"/>
    <w:rsid w:val="0079515C"/>
    <w:rsid w:val="00826BFB"/>
    <w:rsid w:val="00846D9D"/>
    <w:rsid w:val="008600AC"/>
    <w:rsid w:val="008C1BA6"/>
    <w:rsid w:val="0092643A"/>
    <w:rsid w:val="00A70A93"/>
    <w:rsid w:val="00AA6E8A"/>
    <w:rsid w:val="00AB0C63"/>
    <w:rsid w:val="00BC734F"/>
    <w:rsid w:val="00BD4FAF"/>
    <w:rsid w:val="00C666E4"/>
    <w:rsid w:val="00D10D91"/>
    <w:rsid w:val="00D37C70"/>
    <w:rsid w:val="00E11F31"/>
    <w:rsid w:val="00EE4209"/>
    <w:rsid w:val="00F1565A"/>
    <w:rsid w:val="00F5101A"/>
    <w:rsid w:val="00FE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AF2A32A"/>
  <w15:chartTrackingRefBased/>
  <w15:docId w15:val="{359BE251-1FC4-41D7-BCEC-ECD939425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310974"/>
    <w:pPr>
      <w:jc w:val="center"/>
      <w:outlineLvl w:val="1"/>
    </w:pPr>
    <w:rPr>
      <w:sz w:val="24"/>
      <w:szCs w:val="24"/>
    </w:rPr>
  </w:style>
  <w:style w:type="character" w:customStyle="1" w:styleId="a4">
    <w:name w:val="副題 (文字)"/>
    <w:basedOn w:val="a0"/>
    <w:link w:val="a3"/>
    <w:uiPriority w:val="11"/>
    <w:rsid w:val="00310974"/>
    <w:rPr>
      <w:sz w:val="24"/>
      <w:szCs w:val="24"/>
    </w:rPr>
  </w:style>
  <w:style w:type="paragraph" w:styleId="a5">
    <w:name w:val="List Paragraph"/>
    <w:basedOn w:val="a"/>
    <w:uiPriority w:val="34"/>
    <w:qFormat/>
    <w:rsid w:val="00310974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AA6E8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AA6E8A"/>
  </w:style>
  <w:style w:type="paragraph" w:styleId="a8">
    <w:name w:val="footer"/>
    <w:basedOn w:val="a"/>
    <w:link w:val="a9"/>
    <w:uiPriority w:val="99"/>
    <w:unhideWhenUsed/>
    <w:rsid w:val="00AA6E8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AA6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&#35696;&#20107;&#37682;\&#35696;&#20107;&#37682;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議事録テンプレート.dotx</Template>
  <TotalTime>402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岩田和樹</cp:lastModifiedBy>
  <cp:revision>17</cp:revision>
  <dcterms:created xsi:type="dcterms:W3CDTF">2023-06-07T00:31:00Z</dcterms:created>
  <dcterms:modified xsi:type="dcterms:W3CDTF">2023-06-07T08:48:00Z</dcterms:modified>
</cp:coreProperties>
</file>