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B452" w14:textId="77777777" w:rsidR="00287920" w:rsidRDefault="00310974" w:rsidP="00310974">
      <w:pPr>
        <w:pStyle w:val="a3"/>
      </w:pPr>
      <w:r>
        <w:rPr>
          <w:rFonts w:hint="eastAsia"/>
        </w:rPr>
        <w:t>議事録</w:t>
      </w:r>
    </w:p>
    <w:p w14:paraId="46A7B569" w14:textId="633995AC" w:rsidR="00310974" w:rsidRDefault="00310974" w:rsidP="00310974">
      <w:pPr>
        <w:wordWrap w:val="0"/>
        <w:ind w:right="412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日付</w:t>
      </w:r>
      <w:r>
        <w:rPr>
          <w:rFonts w:hint="eastAsia"/>
        </w:rPr>
        <w:t>：2</w:t>
      </w:r>
      <w:r>
        <w:t>023</w:t>
      </w:r>
      <w:r>
        <w:rPr>
          <w:rFonts w:hint="eastAsia"/>
        </w:rPr>
        <w:t>年6月</w:t>
      </w:r>
      <w:r w:rsidR="00D72079">
        <w:rPr>
          <w:rFonts w:hint="eastAsia"/>
        </w:rPr>
        <w:t>5</w:t>
      </w:r>
      <w:r>
        <w:rPr>
          <w:rFonts w:hint="eastAsia"/>
        </w:rPr>
        <w:t>日</w:t>
      </w:r>
    </w:p>
    <w:p w14:paraId="2AE74E4B" w14:textId="3248DBF8" w:rsidR="00310974" w:rsidRDefault="00310974" w:rsidP="00310974">
      <w:pPr>
        <w:wordWrap w:val="0"/>
        <w:ind w:right="1133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時刻</w:t>
      </w:r>
      <w:r>
        <w:rPr>
          <w:rFonts w:hint="eastAsia"/>
        </w:rPr>
        <w:t>：</w:t>
      </w:r>
      <w:r w:rsidR="008A6005">
        <w:rPr>
          <w:rFonts w:hint="eastAsia"/>
        </w:rPr>
        <w:t>9</w:t>
      </w:r>
      <w:r>
        <w:rPr>
          <w:rFonts w:hint="eastAsia"/>
        </w:rPr>
        <w:t>時</w:t>
      </w:r>
      <w:r w:rsidR="008A6005">
        <w:rPr>
          <w:rFonts w:hint="eastAsia"/>
        </w:rPr>
        <w:t>3</w:t>
      </w:r>
      <w:r w:rsidR="008A6005">
        <w:t>0</w:t>
      </w:r>
      <w:r>
        <w:rPr>
          <w:rFonts w:hint="eastAsia"/>
        </w:rPr>
        <w:t>分</w:t>
      </w:r>
    </w:p>
    <w:p w14:paraId="06B36239" w14:textId="18435C6B" w:rsidR="00310974" w:rsidRDefault="00310974" w:rsidP="00310974">
      <w:pPr>
        <w:wordWrap w:val="0"/>
        <w:jc w:val="right"/>
      </w:pPr>
      <w:r w:rsidRPr="00310974">
        <w:rPr>
          <w:rFonts w:hint="eastAsia"/>
          <w:b/>
          <w:bCs/>
        </w:rPr>
        <w:t>出席者</w:t>
      </w:r>
      <w:r>
        <w:rPr>
          <w:rFonts w:hint="eastAsia"/>
        </w:rPr>
        <w:t>：</w:t>
      </w:r>
      <w:sdt>
        <w:sdtPr>
          <w:rPr>
            <w:rFonts w:hint="eastAsia"/>
          </w:rPr>
          <w:id w:val="-1138097478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 w:rsidR="00D72079"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高川俊輔　</w:t>
      </w:r>
      <w:sdt>
        <w:sdtPr>
          <w:rPr>
            <w:rFonts w:hint="eastAsia"/>
          </w:rPr>
          <w:id w:val="-178850321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成沢唯</w:t>
      </w:r>
    </w:p>
    <w:p w14:paraId="2ACBE96B" w14:textId="6189263D" w:rsidR="00310974" w:rsidRDefault="00310974" w:rsidP="00310974">
      <w:pPr>
        <w:jc w:val="right"/>
      </w:pPr>
      <w:r>
        <w:rPr>
          <w:rFonts w:hint="eastAsia"/>
        </w:rPr>
        <w:t xml:space="preserve">　</w:t>
      </w:r>
      <w:sdt>
        <w:sdtPr>
          <w:rPr>
            <w:rFonts w:hint="eastAsia"/>
          </w:rPr>
          <w:id w:val="2124812487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高橋凌人　</w:t>
      </w:r>
      <w:sdt>
        <w:sdtPr>
          <w:rPr>
            <w:rFonts w:hint="eastAsia"/>
          </w:rPr>
          <w:id w:val="-319273230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 w:rsidR="00D72079"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岩田和樹　</w:t>
      </w:r>
      <w:sdt>
        <w:sdtPr>
          <w:rPr>
            <w:rFonts w:hint="eastAsia"/>
          </w:rPr>
          <w:id w:val="203746487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 w:rsidR="00D72079"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飯泉慎之介</w:t>
      </w:r>
    </w:p>
    <w:p w14:paraId="6BC67700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議題</w:t>
      </w:r>
    </w:p>
    <w:p w14:paraId="068600FF" w14:textId="257C011D" w:rsidR="00643C12" w:rsidRDefault="00D72079" w:rsidP="00643C1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チーム目標</w:t>
      </w:r>
      <w:r w:rsidR="00CD412F">
        <w:rPr>
          <w:rFonts w:hint="eastAsia"/>
        </w:rPr>
        <w:t>の決定</w:t>
      </w:r>
    </w:p>
    <w:p w14:paraId="5A47E597" w14:textId="69D6D8E8" w:rsidR="005A3459" w:rsidRDefault="00357087" w:rsidP="0035708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各機能の詳細</w:t>
      </w:r>
      <w:r w:rsidR="008A6005">
        <w:rPr>
          <w:rFonts w:hint="eastAsia"/>
        </w:rPr>
        <w:t>決定</w:t>
      </w:r>
    </w:p>
    <w:p w14:paraId="465A3B3B" w14:textId="3EF40F17" w:rsidR="000F6220" w:rsidRDefault="00310974" w:rsidP="000F62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発案</w:t>
      </w:r>
    </w:p>
    <w:p w14:paraId="681F2BF8" w14:textId="0B828C51" w:rsidR="0042760E" w:rsidRDefault="0042760E" w:rsidP="0042760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・</w:t>
      </w:r>
      <w:r w:rsidR="00D72079">
        <w:rPr>
          <w:rFonts w:hint="eastAsia"/>
        </w:rPr>
        <w:t>要件定義書を完成させる</w:t>
      </w:r>
    </w:p>
    <w:p w14:paraId="5BA50489" w14:textId="6A393723" w:rsidR="00D72079" w:rsidRDefault="0042760E" w:rsidP="0042760E">
      <w:pPr>
        <w:pStyle w:val="a5"/>
        <w:ind w:leftChars="0" w:left="800"/>
      </w:pPr>
      <w:r>
        <w:rPr>
          <w:rFonts w:hint="eastAsia"/>
        </w:rPr>
        <w:t>・</w:t>
      </w:r>
      <w:r w:rsidR="00D72079">
        <w:rPr>
          <w:rFonts w:hint="eastAsia"/>
        </w:rPr>
        <w:t>画面デザインの仮決定</w:t>
      </w:r>
    </w:p>
    <w:p w14:paraId="44EE7A1F" w14:textId="71CC74BC" w:rsidR="00DF3703" w:rsidRDefault="00DF3703" w:rsidP="00D72079">
      <w:pPr>
        <w:ind w:left="420"/>
      </w:pPr>
    </w:p>
    <w:p w14:paraId="7EF451FF" w14:textId="606373FC" w:rsidR="00357087" w:rsidRDefault="00357087" w:rsidP="00CD412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〇タスク管理機能</w:t>
      </w:r>
    </w:p>
    <w:p w14:paraId="036BB45D" w14:textId="2BCD52F5" w:rsidR="00643C12" w:rsidRDefault="00643C12" w:rsidP="00357087">
      <w:pPr>
        <w:pStyle w:val="a5"/>
        <w:ind w:leftChars="0" w:left="800"/>
      </w:pPr>
      <w:r>
        <w:rPr>
          <w:rFonts w:hint="eastAsia"/>
        </w:rPr>
        <w:t>・</w:t>
      </w:r>
      <w:r w:rsidR="00CD412F">
        <w:rPr>
          <w:rFonts w:hint="eastAsia"/>
        </w:rPr>
        <w:t>色によるカテゴリ分け</w:t>
      </w:r>
    </w:p>
    <w:p w14:paraId="169CF9E7" w14:textId="1B8B261F" w:rsidR="00643C12" w:rsidRDefault="00643C12" w:rsidP="00643C12">
      <w:pPr>
        <w:pStyle w:val="a5"/>
        <w:ind w:leftChars="0" w:left="800"/>
      </w:pPr>
      <w:r>
        <w:rPr>
          <w:rFonts w:hint="eastAsia"/>
        </w:rPr>
        <w:t>・</w:t>
      </w:r>
      <w:r w:rsidR="00CD412F">
        <w:rPr>
          <w:rFonts w:hint="eastAsia"/>
        </w:rPr>
        <w:t>詳細ボタンを実装</w:t>
      </w:r>
    </w:p>
    <w:p w14:paraId="7084CB94" w14:textId="30231E4F" w:rsidR="00643C12" w:rsidRDefault="00643C12" w:rsidP="00643C12">
      <w:pPr>
        <w:pStyle w:val="a5"/>
        <w:ind w:leftChars="0" w:left="800"/>
      </w:pPr>
      <w:r>
        <w:rPr>
          <w:rFonts w:hint="eastAsia"/>
        </w:rPr>
        <w:t>・</w:t>
      </w:r>
      <w:r w:rsidR="00CD412F">
        <w:rPr>
          <w:rFonts w:hint="eastAsia"/>
        </w:rPr>
        <w:t>編集削除機能</w:t>
      </w:r>
    </w:p>
    <w:p w14:paraId="7000BB29" w14:textId="77777777" w:rsidR="00643C12" w:rsidRDefault="00643C12" w:rsidP="00643C12">
      <w:pPr>
        <w:pStyle w:val="a5"/>
        <w:ind w:leftChars="0" w:left="800"/>
      </w:pPr>
    </w:p>
    <w:p w14:paraId="6BB6E2DC" w14:textId="5CA11F8E" w:rsidR="00357087" w:rsidRDefault="00357087" w:rsidP="00357087">
      <w:pPr>
        <w:pStyle w:val="a5"/>
        <w:ind w:leftChars="0" w:left="800"/>
      </w:pPr>
      <w:r>
        <w:rPr>
          <w:rFonts w:hint="eastAsia"/>
        </w:rPr>
        <w:t>〇ふれあい機能</w:t>
      </w:r>
    </w:p>
    <w:p w14:paraId="3C676911" w14:textId="62658547" w:rsidR="00DF3703" w:rsidRDefault="0042760E" w:rsidP="00357087">
      <w:pPr>
        <w:pStyle w:val="a5"/>
        <w:ind w:leftChars="0" w:left="800"/>
      </w:pPr>
      <w:r>
        <w:rPr>
          <w:rFonts w:hint="eastAsia"/>
        </w:rPr>
        <w:t>・クリック時にモーション変更</w:t>
      </w:r>
    </w:p>
    <w:p w14:paraId="485BDBAC" w14:textId="54DE8D6A" w:rsidR="0042760E" w:rsidRDefault="0042760E" w:rsidP="0042760E">
      <w:pPr>
        <w:pStyle w:val="a5"/>
        <w:ind w:leftChars="0" w:left="800"/>
      </w:pPr>
      <w:r>
        <w:rPr>
          <w:rFonts w:hint="eastAsia"/>
        </w:rPr>
        <w:t>・クリック時にテキスト表示</w:t>
      </w:r>
    </w:p>
    <w:p w14:paraId="63D21C20" w14:textId="4B741817" w:rsidR="0042760E" w:rsidRDefault="0042760E" w:rsidP="0042760E">
      <w:pPr>
        <w:pStyle w:val="a5"/>
        <w:ind w:leftChars="0" w:left="800"/>
      </w:pPr>
      <w:r>
        <w:rPr>
          <w:rFonts w:hint="eastAsia"/>
        </w:rPr>
        <w:t>・定期的にテキストを表示</w:t>
      </w:r>
    </w:p>
    <w:p w14:paraId="5426F9A5" w14:textId="2C447C54" w:rsidR="00DF3703" w:rsidRDefault="00DF3703" w:rsidP="00DF3703">
      <w:pPr>
        <w:pStyle w:val="a5"/>
        <w:ind w:leftChars="0" w:left="420"/>
      </w:pPr>
    </w:p>
    <w:p w14:paraId="5A627203" w14:textId="31BC6816" w:rsidR="00357087" w:rsidRDefault="00357087" w:rsidP="00357087">
      <w:pPr>
        <w:pStyle w:val="a5"/>
        <w:ind w:leftChars="0" w:left="420" w:firstLine="380"/>
      </w:pPr>
      <w:r>
        <w:rPr>
          <w:rFonts w:hint="eastAsia"/>
        </w:rPr>
        <w:t>〇</w:t>
      </w:r>
      <w:r w:rsidR="008A6005">
        <w:rPr>
          <w:rFonts w:hint="eastAsia"/>
        </w:rPr>
        <w:t>お知らせ</w:t>
      </w:r>
      <w:r>
        <w:rPr>
          <w:rFonts w:hint="eastAsia"/>
        </w:rPr>
        <w:t>機能</w:t>
      </w:r>
    </w:p>
    <w:p w14:paraId="6BA44D32" w14:textId="42F2269C" w:rsidR="00CD412F" w:rsidRDefault="00CD412F" w:rsidP="00357087">
      <w:pPr>
        <w:pStyle w:val="a5"/>
        <w:ind w:leftChars="0" w:left="800"/>
      </w:pPr>
      <w:r>
        <w:rPr>
          <w:rFonts w:hint="eastAsia"/>
        </w:rPr>
        <w:t>・各画面に通知を表示</w:t>
      </w:r>
    </w:p>
    <w:p w14:paraId="2AAFD6A8" w14:textId="2A12937E" w:rsidR="00CD412F" w:rsidRDefault="00CD412F" w:rsidP="00CD412F">
      <w:pPr>
        <w:pStyle w:val="a5"/>
        <w:ind w:leftChars="0" w:left="800"/>
      </w:pPr>
      <w:r>
        <w:rPr>
          <w:rFonts w:hint="eastAsia"/>
        </w:rPr>
        <w:t>・ライブラリを使用した通知の実装</w:t>
      </w:r>
    </w:p>
    <w:p w14:paraId="25B0FFFF" w14:textId="6516FFAB" w:rsidR="00CD412F" w:rsidRDefault="00CD412F" w:rsidP="00CD412F">
      <w:pPr>
        <w:pStyle w:val="a5"/>
        <w:ind w:leftChars="0" w:left="800"/>
      </w:pPr>
      <w:r>
        <w:rPr>
          <w:rFonts w:hint="eastAsia"/>
        </w:rPr>
        <w:t>・通知のタイミングを設定可能にする</w:t>
      </w:r>
    </w:p>
    <w:p w14:paraId="7DE014CB" w14:textId="77777777" w:rsidR="005A3459" w:rsidRDefault="005A3459" w:rsidP="005A3459">
      <w:pPr>
        <w:pStyle w:val="a5"/>
        <w:ind w:leftChars="0" w:left="800"/>
      </w:pPr>
    </w:p>
    <w:p w14:paraId="07EE22E4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決定事項</w:t>
      </w:r>
    </w:p>
    <w:p w14:paraId="126EDCE3" w14:textId="77777777" w:rsidR="0042760E" w:rsidRDefault="0042760E" w:rsidP="0042760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・要件定義書の完成</w:t>
      </w:r>
    </w:p>
    <w:p w14:paraId="6A258426" w14:textId="421CBB2B" w:rsidR="0042760E" w:rsidRDefault="0042760E" w:rsidP="0042760E">
      <w:pPr>
        <w:pStyle w:val="a5"/>
        <w:ind w:leftChars="0" w:left="800"/>
      </w:pPr>
      <w:r>
        <w:rPr>
          <w:rFonts w:hint="eastAsia"/>
        </w:rPr>
        <w:t>・画面デザイン(3画面</w:t>
      </w:r>
      <w:r>
        <w:t>)</w:t>
      </w:r>
      <w:r>
        <w:rPr>
          <w:rFonts w:hint="eastAsia"/>
        </w:rPr>
        <w:t>の仮決定</w:t>
      </w:r>
    </w:p>
    <w:p w14:paraId="63453E21" w14:textId="67191166" w:rsidR="0042760E" w:rsidRDefault="0042760E" w:rsidP="0042760E">
      <w:pPr>
        <w:pStyle w:val="a5"/>
        <w:ind w:leftChars="0" w:left="800"/>
      </w:pPr>
    </w:p>
    <w:p w14:paraId="03367690" w14:textId="5D1CFA8D" w:rsidR="00357087" w:rsidRDefault="00357087" w:rsidP="008A600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〇タスク管理機能</w:t>
      </w:r>
    </w:p>
    <w:p w14:paraId="5C6C75C5" w14:textId="4AB0FF14" w:rsidR="00CD412F" w:rsidRDefault="00CD412F" w:rsidP="00357087">
      <w:pPr>
        <w:ind w:left="440" w:firstLine="360"/>
      </w:pPr>
      <w:r>
        <w:rPr>
          <w:rFonts w:hint="eastAsia"/>
        </w:rPr>
        <w:t>・詳細ボタンを実装</w:t>
      </w:r>
    </w:p>
    <w:p w14:paraId="337C49C1" w14:textId="1D755BBD" w:rsidR="00CD412F" w:rsidRDefault="00CD412F" w:rsidP="00CD412F">
      <w:pPr>
        <w:pStyle w:val="a5"/>
        <w:ind w:leftChars="0" w:left="800"/>
      </w:pPr>
      <w:r>
        <w:rPr>
          <w:rFonts w:hint="eastAsia"/>
        </w:rPr>
        <w:t>・編集削除機能</w:t>
      </w:r>
    </w:p>
    <w:p w14:paraId="14A5D553" w14:textId="436D8361" w:rsidR="00643C12" w:rsidRDefault="008A6005" w:rsidP="00643C12">
      <w:pPr>
        <w:pStyle w:val="a5"/>
        <w:ind w:leftChars="0" w:left="800"/>
      </w:pPr>
      <w:r>
        <w:rPr>
          <w:rFonts w:hint="eastAsia"/>
        </w:rPr>
        <w:t>・色分けについては一旦保留</w:t>
      </w:r>
    </w:p>
    <w:p w14:paraId="7825C295" w14:textId="58745EC9" w:rsidR="00357087" w:rsidRDefault="00357087" w:rsidP="00357087">
      <w:pPr>
        <w:pStyle w:val="a5"/>
        <w:ind w:leftChars="0" w:left="800"/>
      </w:pPr>
      <w:r>
        <w:rPr>
          <w:rFonts w:hint="eastAsia"/>
        </w:rPr>
        <w:lastRenderedPageBreak/>
        <w:t>〇</w:t>
      </w:r>
      <w:r w:rsidR="008A6005">
        <w:rPr>
          <w:rFonts w:hint="eastAsia"/>
        </w:rPr>
        <w:t>ふれあい機能</w:t>
      </w:r>
    </w:p>
    <w:p w14:paraId="6ADCD62A" w14:textId="372DEE8F" w:rsidR="0042760E" w:rsidRDefault="0042760E" w:rsidP="00357087">
      <w:pPr>
        <w:pStyle w:val="a5"/>
        <w:ind w:leftChars="0" w:left="800"/>
      </w:pPr>
      <w:r>
        <w:rPr>
          <w:rFonts w:hint="eastAsia"/>
        </w:rPr>
        <w:t>・クリック時にモーション、テキスト変更</w:t>
      </w:r>
    </w:p>
    <w:p w14:paraId="022CC4EA" w14:textId="587D79AE" w:rsidR="0042760E" w:rsidRDefault="0042760E" w:rsidP="0042760E">
      <w:pPr>
        <w:pStyle w:val="a5"/>
        <w:ind w:leftChars="0" w:left="800"/>
      </w:pPr>
      <w:r>
        <w:rPr>
          <w:rFonts w:hint="eastAsia"/>
        </w:rPr>
        <w:t>・１時間ごとにテキスト更新</w:t>
      </w:r>
    </w:p>
    <w:p w14:paraId="60B1F023" w14:textId="684CD004" w:rsidR="008A6005" w:rsidRPr="008A6005" w:rsidRDefault="008A6005" w:rsidP="008A6005">
      <w:pPr>
        <w:pStyle w:val="a5"/>
        <w:ind w:leftChars="0" w:left="800"/>
      </w:pPr>
      <w:r>
        <w:rPr>
          <w:rFonts w:hint="eastAsia"/>
        </w:rPr>
        <w:t>・定期的にテキストを表示</w:t>
      </w:r>
    </w:p>
    <w:p w14:paraId="52888E4C" w14:textId="65D520E3" w:rsidR="00CD412F" w:rsidRDefault="00CD412F" w:rsidP="0042760E">
      <w:pPr>
        <w:pStyle w:val="a5"/>
        <w:ind w:leftChars="0" w:left="800"/>
      </w:pPr>
    </w:p>
    <w:p w14:paraId="3C5B92D6" w14:textId="5863323C" w:rsidR="008A6005" w:rsidRDefault="008A6005" w:rsidP="0042760E">
      <w:pPr>
        <w:pStyle w:val="a5"/>
        <w:ind w:leftChars="0" w:left="800"/>
      </w:pPr>
      <w:r>
        <w:rPr>
          <w:rFonts w:hint="eastAsia"/>
        </w:rPr>
        <w:t>〇お知らせ機能</w:t>
      </w:r>
    </w:p>
    <w:p w14:paraId="2966ABC2" w14:textId="77777777" w:rsidR="00CD412F" w:rsidRDefault="00CD412F" w:rsidP="008A6005">
      <w:pPr>
        <w:pStyle w:val="a5"/>
        <w:ind w:leftChars="0" w:left="800"/>
      </w:pPr>
      <w:r>
        <w:rPr>
          <w:rFonts w:hint="eastAsia"/>
        </w:rPr>
        <w:t>・各画面に通知を表示</w:t>
      </w:r>
    </w:p>
    <w:p w14:paraId="3BD44136" w14:textId="56843036" w:rsidR="00CD412F" w:rsidRDefault="00CD412F" w:rsidP="00CD412F">
      <w:pPr>
        <w:pStyle w:val="a5"/>
        <w:ind w:leftChars="0" w:left="800"/>
      </w:pPr>
      <w:r>
        <w:rPr>
          <w:rFonts w:hint="eastAsia"/>
        </w:rPr>
        <w:t>・ライブラリを使用した通知の実装</w:t>
      </w:r>
    </w:p>
    <w:p w14:paraId="4D9D1F8C" w14:textId="2A148ED7" w:rsidR="00CD412F" w:rsidRDefault="00CD412F" w:rsidP="00CD412F">
      <w:pPr>
        <w:pStyle w:val="a5"/>
        <w:ind w:leftChars="0" w:left="800"/>
      </w:pPr>
      <w:r>
        <w:rPr>
          <w:rFonts w:hint="eastAsia"/>
        </w:rPr>
        <w:t>・10分前に通知を表示</w:t>
      </w:r>
    </w:p>
    <w:p w14:paraId="71B88806" w14:textId="77777777" w:rsidR="00357087" w:rsidRDefault="00357087" w:rsidP="00CD412F">
      <w:pPr>
        <w:pStyle w:val="a5"/>
        <w:ind w:leftChars="0" w:left="800"/>
      </w:pPr>
    </w:p>
    <w:p w14:paraId="59959DF1" w14:textId="33F693E4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持ち越す内容</w:t>
      </w:r>
    </w:p>
    <w:p w14:paraId="159466BA" w14:textId="1C248708" w:rsidR="00F64CD2" w:rsidRDefault="00F64CD2" w:rsidP="00F64CD2">
      <w:pPr>
        <w:pStyle w:val="a5"/>
        <w:ind w:leftChars="0" w:left="420"/>
        <w:rPr>
          <w:rFonts w:hint="eastAsia"/>
        </w:rPr>
      </w:pPr>
      <w:r>
        <w:rPr>
          <w:rFonts w:hint="eastAsia"/>
        </w:rPr>
        <w:t>先生レビュー１回目を踏まえた外部設計書の制作</w:t>
      </w:r>
    </w:p>
    <w:p w14:paraId="5D393B5C" w14:textId="41000607" w:rsidR="00F64CD2" w:rsidRDefault="00F64CD2" w:rsidP="00F64CD2">
      <w:pPr>
        <w:pStyle w:val="a5"/>
        <w:ind w:leftChars="0" w:left="420"/>
        <w:rPr>
          <w:rFonts w:hint="eastAsia"/>
        </w:rPr>
      </w:pPr>
      <w:r>
        <w:rPr>
          <w:rFonts w:hint="eastAsia"/>
        </w:rPr>
        <w:t>画面デザイン(３画面</w:t>
      </w:r>
      <w:r>
        <w:t>)</w:t>
      </w:r>
      <w:r>
        <w:rPr>
          <w:rFonts w:hint="eastAsia"/>
        </w:rPr>
        <w:t>の仮決定</w:t>
      </w:r>
    </w:p>
    <w:p w14:paraId="32D64120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</w:t>
      </w:r>
    </w:p>
    <w:p w14:paraId="608D3773" w14:textId="77777777" w:rsidR="000F6220" w:rsidRPr="00310974" w:rsidRDefault="00AA6E8A" w:rsidP="000F62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513EA" wp14:editId="0629C96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380893" cy="414720"/>
                <wp:effectExtent l="0" t="0" r="10795" b="23495"/>
                <wp:wrapNone/>
                <wp:docPr id="160417272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893" cy="41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90E27" w14:textId="688E8A3C" w:rsidR="00AA6E8A" w:rsidRDefault="00AA6E8A" w:rsidP="00AA6E8A">
                            <w:pPr>
                              <w:ind w:right="824"/>
                            </w:pPr>
                            <w:r w:rsidRPr="00310974">
                              <w:rPr>
                                <w:rFonts w:hint="eastAsia"/>
                                <w:b/>
                                <w:bCs/>
                              </w:rPr>
                              <w:t>作成者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318779522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高川俊輔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720558754"/>
                                <w14:checkbox>
                                  <w14:checked w14:val="1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 w:rsidR="00D72079">
                                  <w:rPr>
                                    <w:rFonts w:hint="eastAsia"/>
                                  </w:rPr>
                                  <w:sym w:font="Wingdings" w:char="F0FE"/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成沢唯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428117719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高橋凌人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1973272397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岩田和樹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2015024310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飯泉慎之介</w:t>
                            </w:r>
                          </w:p>
                          <w:p w14:paraId="42108DDD" w14:textId="77777777" w:rsidR="00AA6E8A" w:rsidRPr="00AA6E8A" w:rsidRDefault="00AA6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513E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2.5pt;margin-top:0;width:423.7pt;height:3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" fillcolor="white [3201]" strokeweight=".5pt">
                <v:textbox>
                  <w:txbxContent>
                    <w:p w14:paraId="00290E27" w14:textId="688E8A3C" w:rsidR="00AA6E8A" w:rsidRDefault="00AA6E8A" w:rsidP="00AA6E8A">
                      <w:pPr>
                        <w:ind w:right="824"/>
                      </w:pPr>
                      <w:r w:rsidRPr="00310974">
                        <w:rPr>
                          <w:rFonts w:hint="eastAsia"/>
                          <w:b/>
                          <w:bCs/>
                        </w:rPr>
                        <w:t>作成者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sdt>
                        <w:sdtPr>
                          <w:rPr>
                            <w:rFonts w:hint="eastAsia"/>
                          </w:rPr>
                          <w:id w:val="318779522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高川俊輔　</w:t>
                      </w:r>
                      <w:sdt>
                        <w:sdtPr>
                          <w:rPr>
                            <w:rFonts w:hint="eastAsia"/>
                          </w:rPr>
                          <w:id w:val="720558754"/>
                          <w14:checkbox>
                            <w14:checked w14:val="1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 w:rsidR="00D72079">
                            <w:rPr>
                              <w:rFonts w:hint="eastAsia"/>
                            </w:rPr>
                            <w:sym w:font="Wingdings" w:char="F0FE"/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成沢唯　</w:t>
                      </w:r>
                      <w:sdt>
                        <w:sdtPr>
                          <w:rPr>
                            <w:rFonts w:hint="eastAsia"/>
                          </w:rPr>
                          <w:id w:val="-428117719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高橋凌人　</w:t>
                      </w:r>
                      <w:sdt>
                        <w:sdtPr>
                          <w:rPr>
                            <w:rFonts w:hint="eastAsia"/>
                          </w:rPr>
                          <w:id w:val="-1973272397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岩田和樹　</w:t>
                      </w:r>
                      <w:sdt>
                        <w:sdtPr>
                          <w:rPr>
                            <w:rFonts w:hint="eastAsia"/>
                          </w:rPr>
                          <w:id w:val="2015024310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飯泉慎之介</w:t>
                      </w:r>
                    </w:p>
                    <w:p w14:paraId="42108DDD" w14:textId="77777777" w:rsidR="00AA6E8A" w:rsidRPr="00AA6E8A" w:rsidRDefault="00AA6E8A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F6220" w:rsidRPr="003109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35B6" w14:textId="77777777" w:rsidR="00F73CBD" w:rsidRDefault="00F73CBD" w:rsidP="00AA6E8A">
      <w:r>
        <w:separator/>
      </w:r>
    </w:p>
  </w:endnote>
  <w:endnote w:type="continuationSeparator" w:id="0">
    <w:p w14:paraId="69E7F1AD" w14:textId="77777777" w:rsidR="00F73CBD" w:rsidRDefault="00F73CBD" w:rsidP="00AA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955C" w14:textId="77777777" w:rsidR="00F73CBD" w:rsidRDefault="00F73CBD" w:rsidP="00AA6E8A">
      <w:r>
        <w:separator/>
      </w:r>
    </w:p>
  </w:footnote>
  <w:footnote w:type="continuationSeparator" w:id="0">
    <w:p w14:paraId="4F62A569" w14:textId="77777777" w:rsidR="00F73CBD" w:rsidRDefault="00F73CBD" w:rsidP="00AA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071"/>
    <w:multiLevelType w:val="hybridMultilevel"/>
    <w:tmpl w:val="CB2ABA60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807445E6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4888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79"/>
    <w:rsid w:val="00043A7D"/>
    <w:rsid w:val="000F6220"/>
    <w:rsid w:val="00287920"/>
    <w:rsid w:val="00310974"/>
    <w:rsid w:val="00357087"/>
    <w:rsid w:val="0042760E"/>
    <w:rsid w:val="00524573"/>
    <w:rsid w:val="00527871"/>
    <w:rsid w:val="005A3459"/>
    <w:rsid w:val="00643C12"/>
    <w:rsid w:val="0068520D"/>
    <w:rsid w:val="008A6005"/>
    <w:rsid w:val="00AA6E8A"/>
    <w:rsid w:val="00B747A1"/>
    <w:rsid w:val="00BD2754"/>
    <w:rsid w:val="00CD412F"/>
    <w:rsid w:val="00D72079"/>
    <w:rsid w:val="00DF3703"/>
    <w:rsid w:val="00EE4209"/>
    <w:rsid w:val="00F206A3"/>
    <w:rsid w:val="00F5101A"/>
    <w:rsid w:val="00F64CD2"/>
    <w:rsid w:val="00F7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02FB00"/>
  <w15:chartTrackingRefBased/>
  <w15:docId w15:val="{7BD14073-1894-49AE-8CAD-E3FBDBC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10974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310974"/>
    <w:rPr>
      <w:sz w:val="24"/>
      <w:szCs w:val="24"/>
    </w:rPr>
  </w:style>
  <w:style w:type="paragraph" w:styleId="a5">
    <w:name w:val="List Paragraph"/>
    <w:basedOn w:val="a"/>
    <w:uiPriority w:val="34"/>
    <w:qFormat/>
    <w:rsid w:val="0031097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6E8A"/>
  </w:style>
  <w:style w:type="paragraph" w:styleId="a8">
    <w:name w:val="footer"/>
    <w:basedOn w:val="a"/>
    <w:link w:val="a9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7361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91768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89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33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jo6\doc\&#35696;&#20107;&#37682;\&#35696;&#20107;&#37682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議事録テンプレート.dotx</Template>
  <TotalTime>250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成沢唯</cp:lastModifiedBy>
  <cp:revision>3</cp:revision>
  <dcterms:created xsi:type="dcterms:W3CDTF">2023-06-05T00:25:00Z</dcterms:created>
  <dcterms:modified xsi:type="dcterms:W3CDTF">2023-06-05T08:18:00Z</dcterms:modified>
</cp:coreProperties>
</file>