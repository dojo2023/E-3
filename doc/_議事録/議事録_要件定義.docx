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BD9E" w14:textId="543EAC5F" w:rsidR="00287920" w:rsidRDefault="00310974" w:rsidP="00310974">
      <w:pPr>
        <w:pStyle w:val="a3"/>
      </w:pPr>
      <w:r>
        <w:rPr>
          <w:rFonts w:hint="eastAsia"/>
        </w:rPr>
        <w:t>議事録</w:t>
      </w:r>
      <w:r w:rsidR="00FC0327">
        <w:rPr>
          <w:rFonts w:hint="eastAsia"/>
        </w:rPr>
        <w:t>_要件定義</w:t>
      </w:r>
    </w:p>
    <w:p w14:paraId="26582CCB" w14:textId="6F3319D6" w:rsidR="00310974" w:rsidRDefault="00310974" w:rsidP="00310974">
      <w:pPr>
        <w:wordWrap w:val="0"/>
        <w:ind w:right="412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日付</w:t>
      </w:r>
      <w:r>
        <w:rPr>
          <w:rFonts w:hint="eastAsia"/>
        </w:rPr>
        <w:t>：2</w:t>
      </w:r>
      <w:r>
        <w:t>023</w:t>
      </w:r>
      <w:r>
        <w:rPr>
          <w:rFonts w:hint="eastAsia"/>
        </w:rPr>
        <w:t>年6月</w:t>
      </w:r>
      <w:r w:rsidR="00FC0327">
        <w:rPr>
          <w:rFonts w:hint="eastAsia"/>
        </w:rPr>
        <w:t>2</w:t>
      </w:r>
      <w:r>
        <w:rPr>
          <w:rFonts w:hint="eastAsia"/>
        </w:rPr>
        <w:t>日</w:t>
      </w:r>
    </w:p>
    <w:p w14:paraId="1FBB2BC9" w14:textId="2F263046" w:rsidR="00310974" w:rsidRDefault="00310974" w:rsidP="00310974">
      <w:pPr>
        <w:wordWrap w:val="0"/>
        <w:ind w:right="1133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="00FC0327">
        <w:rPr>
          <w:b/>
          <w:bCs/>
        </w:rPr>
        <w:t xml:space="preserve">  </w:t>
      </w:r>
      <w:r w:rsidRPr="00310974">
        <w:rPr>
          <w:rFonts w:hint="eastAsia"/>
          <w:b/>
          <w:bCs/>
        </w:rPr>
        <w:t>時刻</w:t>
      </w:r>
      <w:r>
        <w:rPr>
          <w:rFonts w:hint="eastAsia"/>
        </w:rPr>
        <w:t>：</w:t>
      </w:r>
      <w:r w:rsidR="00FC0327">
        <w:rPr>
          <w:rFonts w:hint="eastAsia"/>
        </w:rPr>
        <w:t>1</w:t>
      </w:r>
      <w:r w:rsidR="00FC0327">
        <w:t>5</w:t>
      </w:r>
      <w:r>
        <w:rPr>
          <w:rFonts w:hint="eastAsia"/>
        </w:rPr>
        <w:t>時</w:t>
      </w:r>
      <w:r w:rsidR="003726A8">
        <w:rPr>
          <w:rFonts w:hint="eastAsia"/>
        </w:rPr>
        <w:t>2</w:t>
      </w:r>
      <w:r w:rsidR="00FC0327">
        <w:t>0</w:t>
      </w:r>
      <w:r>
        <w:rPr>
          <w:rFonts w:hint="eastAsia"/>
        </w:rPr>
        <w:t>分</w:t>
      </w:r>
    </w:p>
    <w:p w14:paraId="6A8B6ECC" w14:textId="77777777" w:rsidR="00310974" w:rsidRDefault="00310974" w:rsidP="00310974">
      <w:pPr>
        <w:wordWrap w:val="0"/>
        <w:jc w:val="right"/>
      </w:pPr>
      <w:r w:rsidRPr="00310974">
        <w:rPr>
          <w:rFonts w:hint="eastAsia"/>
          <w:b/>
          <w:bCs/>
        </w:rPr>
        <w:t>出席者</w:t>
      </w:r>
      <w:r>
        <w:rPr>
          <w:rFonts w:hint="eastAsia"/>
        </w:rPr>
        <w:t>：</w:t>
      </w:r>
      <w:sdt>
        <w:sdtPr>
          <w:rPr>
            <w:rFonts w:hint="eastAsia"/>
          </w:rPr>
          <w:id w:val="-1138097478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高川俊輔　</w:t>
      </w:r>
      <w:sdt>
        <w:sdtPr>
          <w:rPr>
            <w:rFonts w:hint="eastAsia"/>
          </w:rPr>
          <w:id w:val="-1788503212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成沢唯</w:t>
      </w:r>
    </w:p>
    <w:p w14:paraId="02266B78" w14:textId="77777777" w:rsidR="00310974" w:rsidRDefault="00310974" w:rsidP="00310974">
      <w:pPr>
        <w:jc w:val="right"/>
      </w:pPr>
      <w:r>
        <w:rPr>
          <w:rFonts w:hint="eastAsia"/>
        </w:rPr>
        <w:t xml:space="preserve">　</w:t>
      </w:r>
      <w:sdt>
        <w:sdtPr>
          <w:rPr>
            <w:rFonts w:hint="eastAsia"/>
          </w:rPr>
          <w:id w:val="2124812487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 w:rsidR="00E70482"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高橋凌人　</w:t>
      </w:r>
      <w:sdt>
        <w:sdtPr>
          <w:rPr>
            <w:rFonts w:hint="eastAsia"/>
          </w:rPr>
          <w:id w:val="-319273230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岩田和樹　</w:t>
      </w:r>
      <w:sdt>
        <w:sdtPr>
          <w:rPr>
            <w:rFonts w:hint="eastAsia"/>
          </w:rPr>
          <w:id w:val="2037464872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飯泉慎之介</w:t>
      </w:r>
    </w:p>
    <w:p w14:paraId="16F58887" w14:textId="77777777" w:rsidR="00310974" w:rsidRDefault="00310974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議題</w:t>
      </w:r>
    </w:p>
    <w:p w14:paraId="648363C8" w14:textId="0A5C70DC" w:rsidR="00E70482" w:rsidRDefault="00AD5B9D" w:rsidP="000F6220">
      <w:r>
        <w:rPr>
          <w:rFonts w:hint="eastAsia"/>
        </w:rPr>
        <w:t>要件定義</w:t>
      </w:r>
    </w:p>
    <w:p w14:paraId="5C10D642" w14:textId="77777777" w:rsidR="00AD5B9D" w:rsidRDefault="00AD5B9D" w:rsidP="000F6220">
      <w:pPr>
        <w:rPr>
          <w:rFonts w:hint="eastAsia"/>
        </w:rPr>
      </w:pPr>
    </w:p>
    <w:p w14:paraId="1F97DE1A" w14:textId="77777777" w:rsidR="000F6220" w:rsidRDefault="00310974" w:rsidP="000F622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発案</w:t>
      </w:r>
    </w:p>
    <w:p w14:paraId="20305B3F" w14:textId="38C29E5A" w:rsidR="000F6220" w:rsidRDefault="00AD5B9D" w:rsidP="00AD5B9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タスク管理</w:t>
      </w:r>
    </w:p>
    <w:p w14:paraId="62262FEB" w14:textId="7260A3DF" w:rsidR="00AD5B9D" w:rsidRDefault="00AD5B9D" w:rsidP="000F622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勤怠管理</w:t>
      </w:r>
    </w:p>
    <w:p w14:paraId="20EE5675" w14:textId="7219CA4B" w:rsidR="00AD5B9D" w:rsidRDefault="00AD5B9D" w:rsidP="000F6220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ペット機能</w:t>
      </w:r>
    </w:p>
    <w:p w14:paraId="1DA83FDA" w14:textId="77777777" w:rsidR="00AD5B9D" w:rsidRDefault="00AD5B9D" w:rsidP="000F6220">
      <w:pPr>
        <w:rPr>
          <w:rFonts w:hint="eastAsia"/>
        </w:rPr>
      </w:pPr>
    </w:p>
    <w:p w14:paraId="7A294485" w14:textId="77777777" w:rsidR="00310974" w:rsidRDefault="00310974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決定事項</w:t>
      </w:r>
    </w:p>
    <w:p w14:paraId="1C368AD8" w14:textId="0DD702F3" w:rsidR="000F6220" w:rsidRDefault="00AD5B9D" w:rsidP="000F6220">
      <w:r>
        <w:rPr>
          <w:rFonts w:hint="eastAsia"/>
        </w:rPr>
        <w:t>制作物：タスク管理「ペット機能付き」</w:t>
      </w:r>
    </w:p>
    <w:p w14:paraId="7034F5C9" w14:textId="401A7EDC" w:rsidR="00FC0327" w:rsidRDefault="00CC25F8" w:rsidP="00FC032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時系列順に</w:t>
      </w:r>
      <w:r w:rsidR="00FC0327">
        <w:rPr>
          <w:rFonts w:hint="eastAsia"/>
        </w:rPr>
        <w:t>タスクを管理する。</w:t>
      </w:r>
    </w:p>
    <w:p w14:paraId="38E7870A" w14:textId="780A528A" w:rsidR="00FC0327" w:rsidRDefault="00FC0327" w:rsidP="00FC0327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ペット用のページを作成</w:t>
      </w:r>
    </w:p>
    <w:p w14:paraId="358C9061" w14:textId="77777777" w:rsidR="00AD5B9D" w:rsidRDefault="00AD5B9D" w:rsidP="000F6220">
      <w:pPr>
        <w:rPr>
          <w:rFonts w:hint="eastAsia"/>
        </w:rPr>
      </w:pPr>
    </w:p>
    <w:p w14:paraId="737942ED" w14:textId="77777777" w:rsidR="000F6220" w:rsidRDefault="000F6220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持ち越す内容</w:t>
      </w:r>
    </w:p>
    <w:p w14:paraId="0E0982B9" w14:textId="0CF79A70" w:rsidR="000F6220" w:rsidRDefault="00FC0327" w:rsidP="000F6220">
      <w:r>
        <w:rPr>
          <w:rFonts w:hint="eastAsia"/>
        </w:rPr>
        <w:t>機能要件（備考）あれば後ほど記入</w:t>
      </w:r>
    </w:p>
    <w:p w14:paraId="3802DF25" w14:textId="2929B53C" w:rsidR="00FC0327" w:rsidRDefault="00FC0327" w:rsidP="000F6220">
      <w:pPr>
        <w:rPr>
          <w:rFonts w:hint="eastAsia"/>
        </w:rPr>
      </w:pPr>
      <w:r>
        <w:rPr>
          <w:rFonts w:hint="eastAsia"/>
        </w:rPr>
        <w:t>処理内容：おいおい追加していく</w:t>
      </w:r>
    </w:p>
    <w:p w14:paraId="5BBB3474" w14:textId="77777777" w:rsidR="00FC0327" w:rsidRDefault="00FC0327" w:rsidP="000F6220">
      <w:pPr>
        <w:rPr>
          <w:rFonts w:hint="eastAsia"/>
        </w:rPr>
      </w:pPr>
    </w:p>
    <w:p w14:paraId="1DE8BA2B" w14:textId="77777777" w:rsidR="000F6220" w:rsidRDefault="000F6220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補足</w:t>
      </w:r>
    </w:p>
    <w:p w14:paraId="043AB7A0" w14:textId="7A382A47" w:rsidR="000F6220" w:rsidRPr="00310974" w:rsidRDefault="00FC0327" w:rsidP="000F6220">
      <w:pPr>
        <w:rPr>
          <w:rFonts w:hint="eastAsia"/>
        </w:rPr>
      </w:pPr>
      <w:r>
        <w:rPr>
          <w:rFonts w:hint="eastAsia"/>
        </w:rPr>
        <w:t>ビルドパスのエラー解決（宮崎講師により）</w:t>
      </w:r>
      <w:r w:rsidR="00AA6E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32AD9" wp14:editId="1DAFA9BD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380893" cy="414720"/>
                <wp:effectExtent l="0" t="0" r="10795" b="23495"/>
                <wp:wrapNone/>
                <wp:docPr id="1604172720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893" cy="41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BAD30" w14:textId="4A5521A6" w:rsidR="00AA6E8A" w:rsidRDefault="00AA6E8A" w:rsidP="00AA6E8A">
                            <w:pPr>
                              <w:ind w:right="824"/>
                            </w:pPr>
                            <w:r w:rsidRPr="00310974">
                              <w:rPr>
                                <w:rFonts w:hint="eastAsia"/>
                                <w:b/>
                                <w:bCs/>
                              </w:rPr>
                              <w:t>作成者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318779522"/>
                                <w14:checkbox>
                                  <w14:checked w14:val="1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 w:rsidR="00AD5B9D">
                                  <w:rPr>
                                    <w:rFonts w:hint="eastAsia"/>
                                  </w:rPr>
                                  <w:sym w:font="Wingdings" w:char="F0FE"/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高川俊輔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720558754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成沢唯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428117719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高橋凌人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1973272397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岩田和樹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2015024310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>飯泉</w:t>
                            </w:r>
                            <w:r>
                              <w:rPr>
                                <w:rFonts w:hint="eastAsia"/>
                              </w:rPr>
                              <w:t>慎之介</w:t>
                            </w:r>
                          </w:p>
                          <w:p w14:paraId="15DFD478" w14:textId="77777777" w:rsidR="00AA6E8A" w:rsidRPr="00AA6E8A" w:rsidRDefault="00AA6E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32AD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72.5pt;margin-top:0;width:423.7pt;height:32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" fillcolor="white [3201]" strokeweight=".5pt">
                <v:textbox>
                  <w:txbxContent>
                    <w:p w14:paraId="386BAD30" w14:textId="4A5521A6" w:rsidR="00AA6E8A" w:rsidRDefault="00AA6E8A" w:rsidP="00AA6E8A">
                      <w:pPr>
                        <w:ind w:right="824"/>
                      </w:pPr>
                      <w:r w:rsidRPr="00310974">
                        <w:rPr>
                          <w:rFonts w:hint="eastAsia"/>
                          <w:b/>
                          <w:bCs/>
                        </w:rPr>
                        <w:t>作成者</w:t>
                      </w:r>
                      <w:r>
                        <w:rPr>
                          <w:rFonts w:hint="eastAsia"/>
                        </w:rPr>
                        <w:t>：</w:t>
                      </w:r>
                      <w:sdt>
                        <w:sdtPr>
                          <w:rPr>
                            <w:rFonts w:hint="eastAsia"/>
                          </w:rPr>
                          <w:id w:val="318779522"/>
                          <w14:checkbox>
                            <w14:checked w14:val="1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 w:rsidR="00AD5B9D">
                            <w:rPr>
                              <w:rFonts w:hint="eastAsia"/>
                            </w:rPr>
                            <w:sym w:font="Wingdings" w:char="F0FE"/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高川俊輔　</w:t>
                      </w:r>
                      <w:sdt>
                        <w:sdtPr>
                          <w:rPr>
                            <w:rFonts w:hint="eastAsia"/>
                          </w:rPr>
                          <w:id w:val="720558754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成沢唯　</w:t>
                      </w:r>
                      <w:sdt>
                        <w:sdtPr>
                          <w:rPr>
                            <w:rFonts w:hint="eastAsia"/>
                          </w:rPr>
                          <w:id w:val="-428117719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高橋凌人　</w:t>
                      </w:r>
                      <w:sdt>
                        <w:sdtPr>
                          <w:rPr>
                            <w:rFonts w:hint="eastAsia"/>
                          </w:rPr>
                          <w:id w:val="-1973272397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岩田和樹　</w:t>
                      </w:r>
                      <w:sdt>
                        <w:sdtPr>
                          <w:rPr>
                            <w:rFonts w:hint="eastAsia"/>
                          </w:rPr>
                          <w:id w:val="2015024310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>飯泉</w:t>
                      </w:r>
                      <w:r>
                        <w:rPr>
                          <w:rFonts w:hint="eastAsia"/>
                        </w:rPr>
                        <w:t>慎之介</w:t>
                      </w:r>
                    </w:p>
                    <w:p w14:paraId="15DFD478" w14:textId="77777777" w:rsidR="00AA6E8A" w:rsidRPr="00AA6E8A" w:rsidRDefault="00AA6E8A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F6220" w:rsidRPr="003109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4ABB" w14:textId="77777777" w:rsidR="00043EB9" w:rsidRDefault="00043EB9" w:rsidP="00AA6E8A">
      <w:r>
        <w:separator/>
      </w:r>
    </w:p>
  </w:endnote>
  <w:endnote w:type="continuationSeparator" w:id="0">
    <w:p w14:paraId="43F5BDC7" w14:textId="77777777" w:rsidR="00043EB9" w:rsidRDefault="00043EB9" w:rsidP="00AA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D0A9D" w14:textId="77777777" w:rsidR="00043EB9" w:rsidRDefault="00043EB9" w:rsidP="00AA6E8A">
      <w:r>
        <w:separator/>
      </w:r>
    </w:p>
  </w:footnote>
  <w:footnote w:type="continuationSeparator" w:id="0">
    <w:p w14:paraId="6882DFB8" w14:textId="77777777" w:rsidR="00043EB9" w:rsidRDefault="00043EB9" w:rsidP="00AA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FF0"/>
    <w:multiLevelType w:val="hybridMultilevel"/>
    <w:tmpl w:val="44140D3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E0E3071"/>
    <w:multiLevelType w:val="hybridMultilevel"/>
    <w:tmpl w:val="8F3EC5BA"/>
    <w:lvl w:ilvl="0" w:tplc="49663C9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25506D0"/>
    <w:multiLevelType w:val="hybridMultilevel"/>
    <w:tmpl w:val="08E46B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48883653">
    <w:abstractNumId w:val="1"/>
  </w:num>
  <w:num w:numId="2" w16cid:durableId="1780181044">
    <w:abstractNumId w:val="2"/>
  </w:num>
  <w:num w:numId="3" w16cid:durableId="126013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9D"/>
    <w:rsid w:val="00043EB9"/>
    <w:rsid w:val="000F6220"/>
    <w:rsid w:val="00287920"/>
    <w:rsid w:val="00310974"/>
    <w:rsid w:val="003726A8"/>
    <w:rsid w:val="0068520D"/>
    <w:rsid w:val="00AA6E8A"/>
    <w:rsid w:val="00AD5B9D"/>
    <w:rsid w:val="00CC25F8"/>
    <w:rsid w:val="00E70482"/>
    <w:rsid w:val="00F5101A"/>
    <w:rsid w:val="00FC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EC4BACD"/>
  <w15:chartTrackingRefBased/>
  <w15:docId w15:val="{97BC8704-7CF6-4B1B-BADC-25694652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10974"/>
    <w:pPr>
      <w:jc w:val="center"/>
      <w:outlineLvl w:val="1"/>
    </w:pPr>
    <w:rPr>
      <w:sz w:val="24"/>
      <w:szCs w:val="24"/>
    </w:rPr>
  </w:style>
  <w:style w:type="character" w:customStyle="1" w:styleId="a4">
    <w:name w:val="副題 (文字)"/>
    <w:basedOn w:val="a0"/>
    <w:link w:val="a3"/>
    <w:uiPriority w:val="11"/>
    <w:rsid w:val="00310974"/>
    <w:rPr>
      <w:sz w:val="24"/>
      <w:szCs w:val="24"/>
    </w:rPr>
  </w:style>
  <w:style w:type="paragraph" w:styleId="a5">
    <w:name w:val="List Paragraph"/>
    <w:basedOn w:val="a"/>
    <w:uiPriority w:val="34"/>
    <w:qFormat/>
    <w:rsid w:val="0031097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A6E8A"/>
  </w:style>
  <w:style w:type="paragraph" w:styleId="a8">
    <w:name w:val="footer"/>
    <w:basedOn w:val="a"/>
    <w:link w:val="a9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A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PLUSDOJO&#35611;&#32722;\Web\&#35696;&#20107;&#37682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議事録テンプレート.dotx</Template>
  <TotalTime>51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高川俊輔</cp:lastModifiedBy>
  <cp:revision>1</cp:revision>
  <dcterms:created xsi:type="dcterms:W3CDTF">2023-06-02T06:13:00Z</dcterms:created>
  <dcterms:modified xsi:type="dcterms:W3CDTF">2023-06-02T07:07:00Z</dcterms:modified>
</cp:coreProperties>
</file>