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D5713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462218FE" w14:textId="0234111F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A231C5">
        <w:rPr>
          <w:rFonts w:hint="eastAsia"/>
        </w:rPr>
        <w:t>1</w:t>
      </w:r>
      <w:r w:rsidR="00A231C5">
        <w:t>4</w:t>
      </w:r>
      <w:r>
        <w:rPr>
          <w:rFonts w:hint="eastAsia"/>
        </w:rPr>
        <w:t>日</w:t>
      </w:r>
    </w:p>
    <w:p w14:paraId="25259EBE" w14:textId="252514D9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 xml:space="preserve">：　</w:t>
      </w:r>
      <w:r w:rsidR="00A231C5">
        <w:rPr>
          <w:rFonts w:hint="eastAsia"/>
        </w:rPr>
        <w:t>9</w:t>
      </w:r>
      <w:r>
        <w:rPr>
          <w:rFonts w:hint="eastAsia"/>
        </w:rPr>
        <w:t>時</w:t>
      </w:r>
      <w:r w:rsidR="00A231C5">
        <w:rPr>
          <w:rFonts w:hint="eastAsia"/>
        </w:rPr>
        <w:t>3</w:t>
      </w:r>
      <w:r w:rsidR="00A231C5">
        <w:t>3</w:t>
      </w:r>
      <w:r>
        <w:rPr>
          <w:rFonts w:hint="eastAsia"/>
        </w:rPr>
        <w:t>分</w:t>
      </w:r>
    </w:p>
    <w:p w14:paraId="2F47AA07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6B52A190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5C0CF50A" w14:textId="525540A9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4565FF07" w14:textId="370471DA" w:rsidR="00F05E24" w:rsidRDefault="00F05E24" w:rsidP="00F05E2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チーム目標</w:t>
      </w:r>
    </w:p>
    <w:p w14:paraId="094875ED" w14:textId="77777777" w:rsidR="00F05E24" w:rsidRDefault="00F05E24" w:rsidP="00805A95">
      <w:pPr>
        <w:pStyle w:val="a5"/>
        <w:ind w:leftChars="0" w:left="420" w:firstLineChars="100" w:firstLine="210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・内部設計を完成させる</w:t>
      </w:r>
    </w:p>
    <w:p w14:paraId="782177D7" w14:textId="3E487E52" w:rsidR="000F6220" w:rsidRDefault="00F05E24" w:rsidP="00805A95">
      <w:pPr>
        <w:pStyle w:val="a5"/>
        <w:ind w:leftChars="0" w:left="420" w:firstLineChars="100" w:firstLine="210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・ロゴとふっくらコインの絵を描く</w:t>
      </w:r>
    </w:p>
    <w:p w14:paraId="7E22E893" w14:textId="4883A667" w:rsidR="00CA32BD" w:rsidRPr="00805A95" w:rsidRDefault="00CA32BD" w:rsidP="00CA32BD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担当決め</w:t>
      </w:r>
    </w:p>
    <w:p w14:paraId="7D9391B5" w14:textId="1A39E16B" w:rsidR="00805A95" w:rsidRDefault="00805A95" w:rsidP="00805A95">
      <w:pPr>
        <w:ind w:left="420"/>
      </w:pPr>
      <w:r>
        <w:rPr>
          <w:rFonts w:hint="eastAsia"/>
        </w:rPr>
        <w:t xml:space="preserve">　・どのプログラムをコーディングするか</w:t>
      </w:r>
    </w:p>
    <w:p w14:paraId="221B6D41" w14:textId="77777777" w:rsidR="00805A95" w:rsidRDefault="00805A95" w:rsidP="00805A95">
      <w:pPr>
        <w:ind w:left="420"/>
      </w:pPr>
      <w:r>
        <w:rPr>
          <w:rFonts w:hint="eastAsia"/>
        </w:rPr>
        <w:t xml:space="preserve">　・何の動物を描くか</w:t>
      </w:r>
    </w:p>
    <w:p w14:paraId="39898DBA" w14:textId="1F2CD11C" w:rsidR="00805A95" w:rsidRDefault="00805A95" w:rsidP="00805A95">
      <w:pPr>
        <w:ind w:left="420"/>
      </w:pPr>
      <w:r>
        <w:rPr>
          <w:rFonts w:hint="eastAsia"/>
        </w:rPr>
        <w:t>（条件：</w:t>
      </w:r>
      <w:r>
        <w:rPr>
          <w:rFonts w:ascii="Arial" w:hAnsi="Arial" w:cs="Arial"/>
          <w:color w:val="1D1C1D"/>
          <w:szCs w:val="21"/>
          <w:shd w:val="clear" w:color="auto" w:fill="F8F8F8"/>
        </w:rPr>
        <w:t>画像サイズ</w:t>
      </w:r>
      <w:r>
        <w:rPr>
          <w:rFonts w:ascii="Arial" w:hAnsi="Arial" w:cs="Arial"/>
          <w:color w:val="1D1C1D"/>
          <w:szCs w:val="21"/>
          <w:shd w:val="clear" w:color="auto" w:fill="F8F8F8"/>
        </w:rPr>
        <w:t xml:space="preserve"> 400×400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Cs w:val="21"/>
          <w:shd w:val="clear" w:color="auto" w:fill="F8F8F8"/>
        </w:rPr>
        <w:t>体のパーツが</w:t>
      </w:r>
      <w:r>
        <w:rPr>
          <w:rFonts w:ascii="Arial" w:hAnsi="Arial" w:cs="Arial"/>
          <w:color w:val="1D1C1D"/>
          <w:szCs w:val="21"/>
          <w:shd w:val="clear" w:color="auto" w:fill="F8F8F8"/>
        </w:rPr>
        <w:t>5</w:t>
      </w:r>
      <w:r>
        <w:rPr>
          <w:rFonts w:ascii="Arial" w:hAnsi="Arial" w:cs="Arial"/>
          <w:color w:val="1D1C1D"/>
          <w:szCs w:val="21"/>
          <w:shd w:val="clear" w:color="auto" w:fill="F8F8F8"/>
        </w:rPr>
        <w:t>つ（例：頭、体、右手、左手、両足）</w:t>
      </w:r>
      <w:r>
        <w:rPr>
          <w:rFonts w:ascii="Arial" w:hAnsi="Arial" w:cs="Arial" w:hint="eastAsia"/>
          <w:color w:val="1D1C1D"/>
          <w:szCs w:val="21"/>
        </w:rPr>
        <w:t>、</w:t>
      </w:r>
      <w:r>
        <w:rPr>
          <w:rFonts w:ascii="Arial" w:hAnsi="Arial" w:cs="Arial"/>
          <w:color w:val="1D1C1D"/>
          <w:szCs w:val="21"/>
          <w:shd w:val="clear" w:color="auto" w:fill="F8F8F8"/>
        </w:rPr>
        <w:t>モーションできるパーツが３つ（例：頭、右手、左手）</w:t>
      </w:r>
      <w:r>
        <w:rPr>
          <w:rFonts w:hint="eastAsia"/>
        </w:rPr>
        <w:t>）</w:t>
      </w:r>
    </w:p>
    <w:p w14:paraId="155ED7F8" w14:textId="64F2AE49" w:rsidR="007E234E" w:rsidRDefault="007E234E" w:rsidP="007E234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タイトルロゴ決め</w:t>
      </w:r>
    </w:p>
    <w:p w14:paraId="36FF72EF" w14:textId="7777777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00E9102C" w14:textId="7DEF4F02" w:rsidR="000F6220" w:rsidRDefault="00F479AC" w:rsidP="00F479A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星３は唐揚げにする。（レア度：銀卵＜金卵＜唐揚げ）</w:t>
      </w:r>
    </w:p>
    <w:p w14:paraId="081E1731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056C76EA" w14:textId="68FA5107" w:rsidR="000F6220" w:rsidRDefault="004B3431" w:rsidP="004B343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動物種類</w:t>
      </w:r>
    </w:p>
    <w:p w14:paraId="66035B8C" w14:textId="3110D84C" w:rsidR="004B3431" w:rsidRDefault="004B3431" w:rsidP="004B3431">
      <w:pPr>
        <w:pStyle w:val="a5"/>
        <w:ind w:leftChars="0"/>
      </w:pPr>
      <w:r>
        <w:rPr>
          <w:rFonts w:hint="eastAsia"/>
        </w:rPr>
        <w:t>・犬：元気</w:t>
      </w:r>
    </w:p>
    <w:p w14:paraId="6E46B6DF" w14:textId="3CD6F31C" w:rsidR="004B3431" w:rsidRDefault="004B3431" w:rsidP="004B3431">
      <w:pPr>
        <w:pStyle w:val="a5"/>
        <w:ind w:leftChars="0"/>
      </w:pPr>
      <w:r>
        <w:rPr>
          <w:rFonts w:hint="eastAsia"/>
        </w:rPr>
        <w:t>・トリケラトプス：さみしがりや</w:t>
      </w:r>
    </w:p>
    <w:p w14:paraId="1748F49C" w14:textId="51F7EB8A" w:rsidR="004B3431" w:rsidRDefault="004B3431" w:rsidP="004B3431">
      <w:pPr>
        <w:pStyle w:val="a5"/>
        <w:ind w:leftChars="0"/>
      </w:pPr>
      <w:r>
        <w:rPr>
          <w:rFonts w:hint="eastAsia"/>
        </w:rPr>
        <w:t>・リス：食いしん坊</w:t>
      </w:r>
    </w:p>
    <w:p w14:paraId="4FAA925B" w14:textId="1D394C0C" w:rsidR="004B3431" w:rsidRDefault="004B3431" w:rsidP="004B3431">
      <w:pPr>
        <w:pStyle w:val="a5"/>
        <w:ind w:leftChars="0"/>
      </w:pPr>
      <w:r>
        <w:rPr>
          <w:rFonts w:hint="eastAsia"/>
        </w:rPr>
        <w:t>・クマ：温厚</w:t>
      </w:r>
    </w:p>
    <w:p w14:paraId="3A2717CA" w14:textId="3528D428" w:rsidR="004B3431" w:rsidRDefault="004B3431" w:rsidP="004B3431">
      <w:pPr>
        <w:pStyle w:val="a5"/>
        <w:ind w:leftChars="0"/>
      </w:pPr>
      <w:r>
        <w:rPr>
          <w:rFonts w:hint="eastAsia"/>
        </w:rPr>
        <w:t>・サル：恥ずかしがりや</w:t>
      </w:r>
    </w:p>
    <w:p w14:paraId="4956E88A" w14:textId="77777777" w:rsidR="00BA448F" w:rsidRDefault="00BA448F" w:rsidP="00BA44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チーム目標</w:t>
      </w:r>
    </w:p>
    <w:p w14:paraId="2623CCAD" w14:textId="77777777" w:rsidR="00BA448F" w:rsidRDefault="00BA448F" w:rsidP="00BA448F">
      <w:pPr>
        <w:pStyle w:val="a5"/>
        <w:ind w:leftChars="0" w:left="420" w:firstLineChars="100" w:firstLine="210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・内部設計を完成させる</w:t>
      </w:r>
    </w:p>
    <w:p w14:paraId="7A5FD40D" w14:textId="185F0F4A" w:rsidR="00BA448F" w:rsidRDefault="00BA448F" w:rsidP="00BA448F">
      <w:pPr>
        <w:pStyle w:val="a5"/>
        <w:ind w:leftChars="0" w:left="420" w:firstLineChars="100" w:firstLine="210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・ロゴとふっくらコインの絵を描く</w:t>
      </w:r>
    </w:p>
    <w:p w14:paraId="11DA3A97" w14:textId="644FE3C0" w:rsidR="00E83ACD" w:rsidRDefault="00E83ACD" w:rsidP="00E83ACD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小屋の</w:t>
      </w:r>
      <w:r w:rsidR="000F2427">
        <w:rPr>
          <w:rFonts w:ascii="Arial" w:hAnsi="Arial" w:cs="Arial" w:hint="eastAsia"/>
          <w:color w:val="1D1C1D"/>
          <w:szCs w:val="21"/>
          <w:shd w:val="clear" w:color="auto" w:fill="F8F8F8"/>
        </w:rPr>
        <w:t>画像サイズの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大きさ縦横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3</w:t>
      </w:r>
      <w:r>
        <w:rPr>
          <w:rFonts w:ascii="Arial" w:hAnsi="Arial" w:cs="Arial"/>
          <w:color w:val="1D1C1D"/>
          <w:szCs w:val="21"/>
          <w:shd w:val="clear" w:color="auto" w:fill="F8F8F8"/>
        </w:rPr>
        <w:t>00px</w:t>
      </w:r>
    </w:p>
    <w:p w14:paraId="67E13143" w14:textId="273214FA" w:rsidR="00490CFD" w:rsidRPr="00490CFD" w:rsidRDefault="00490CFD" w:rsidP="00490CFD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星３は唐揚げにする。（レア度：銀卵＜金卵＜唐揚げ）</w:t>
      </w:r>
    </w:p>
    <w:p w14:paraId="2D1AB242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7435557E" w14:textId="794EF95B" w:rsidR="000F6220" w:rsidRDefault="00490CFD" w:rsidP="00490CF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なし</w:t>
      </w:r>
    </w:p>
    <w:p w14:paraId="3D1DBE38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39173ABE" w14:textId="4BE393C1" w:rsidR="000F6220" w:rsidRPr="00310974" w:rsidRDefault="00490CFD" w:rsidP="00490C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画像の作成は、隙間時間などを利用し行う。</w:t>
      </w:r>
      <w:r w:rsidR="00AA6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5610A" wp14:editId="59D8AA8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2562" w14:textId="5D429EDA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 w:rsidR="007C1BB3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571D2200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5610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" fillcolor="white [3201]" strokeweight=".5pt">
                <v:textbox>
                  <w:txbxContent>
                    <w:p w14:paraId="7CEE2562" w14:textId="5D429EDA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 w:rsidR="007C1BB3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571D2200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54E06" w14:textId="77777777" w:rsidR="00140B10" w:rsidRDefault="00140B10" w:rsidP="00AA6E8A">
      <w:r>
        <w:separator/>
      </w:r>
    </w:p>
  </w:endnote>
  <w:endnote w:type="continuationSeparator" w:id="0">
    <w:p w14:paraId="5E440F28" w14:textId="77777777" w:rsidR="00140B10" w:rsidRDefault="00140B10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D0EB2" w14:textId="77777777" w:rsidR="00140B10" w:rsidRDefault="00140B10" w:rsidP="00AA6E8A">
      <w:r>
        <w:separator/>
      </w:r>
    </w:p>
  </w:footnote>
  <w:footnote w:type="continuationSeparator" w:id="0">
    <w:p w14:paraId="1146298F" w14:textId="77777777" w:rsidR="00140B10" w:rsidRDefault="00140B10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45F0"/>
    <w:multiLevelType w:val="hybridMultilevel"/>
    <w:tmpl w:val="8620E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0E3071"/>
    <w:multiLevelType w:val="hybridMultilevel"/>
    <w:tmpl w:val="8F3EC5BA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9113B51"/>
    <w:multiLevelType w:val="hybridMultilevel"/>
    <w:tmpl w:val="92A09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A061A7"/>
    <w:multiLevelType w:val="hybridMultilevel"/>
    <w:tmpl w:val="A288E03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BB2849"/>
    <w:multiLevelType w:val="hybridMultilevel"/>
    <w:tmpl w:val="3F98019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C5"/>
    <w:rsid w:val="000F2427"/>
    <w:rsid w:val="000F6220"/>
    <w:rsid w:val="00140B10"/>
    <w:rsid w:val="00287920"/>
    <w:rsid w:val="00310974"/>
    <w:rsid w:val="00322AEF"/>
    <w:rsid w:val="00490CFD"/>
    <w:rsid w:val="004B3431"/>
    <w:rsid w:val="0068520D"/>
    <w:rsid w:val="007C1BB3"/>
    <w:rsid w:val="007E234E"/>
    <w:rsid w:val="00805A95"/>
    <w:rsid w:val="00A231C5"/>
    <w:rsid w:val="00AA6E8A"/>
    <w:rsid w:val="00BA448F"/>
    <w:rsid w:val="00CA32BD"/>
    <w:rsid w:val="00E15DE1"/>
    <w:rsid w:val="00E83ACD"/>
    <w:rsid w:val="00E87F0C"/>
    <w:rsid w:val="00EE4209"/>
    <w:rsid w:val="00F05E24"/>
    <w:rsid w:val="00F479AC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68BEFC"/>
  <w15:chartTrackingRefBased/>
  <w15:docId w15:val="{554EE072-3296-48A1-AF02-6C215D18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2481;&#12540;&#12512;&#12501;&#12449;&#12452;&#12523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490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岩田和樹</cp:lastModifiedBy>
  <cp:revision>9</cp:revision>
  <dcterms:created xsi:type="dcterms:W3CDTF">2023-06-14T00:32:00Z</dcterms:created>
  <dcterms:modified xsi:type="dcterms:W3CDTF">2023-06-14T08:42:00Z</dcterms:modified>
</cp:coreProperties>
</file>