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6DA6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1D6E5D1D" w14:textId="63C8837E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 xml:space="preserve">年6月　</w:t>
      </w:r>
      <w:r w:rsidR="00690B52">
        <w:rPr>
          <w:rFonts w:hint="eastAsia"/>
        </w:rPr>
        <w:t>6</w:t>
      </w:r>
      <w:r>
        <w:rPr>
          <w:rFonts w:hint="eastAsia"/>
        </w:rPr>
        <w:t>日</w:t>
      </w:r>
    </w:p>
    <w:p w14:paraId="2DF6D2EA" w14:textId="4B3F6F70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 xml:space="preserve">：　</w:t>
      </w:r>
      <w:r w:rsidR="00690B52">
        <w:rPr>
          <w:rFonts w:hint="eastAsia"/>
        </w:rPr>
        <w:t>9</w:t>
      </w:r>
      <w:r>
        <w:rPr>
          <w:rFonts w:hint="eastAsia"/>
        </w:rPr>
        <w:t xml:space="preserve">時　</w:t>
      </w:r>
      <w:r w:rsidR="00690B52">
        <w:rPr>
          <w:rFonts w:hint="eastAsia"/>
        </w:rPr>
        <w:t>5</w:t>
      </w:r>
      <w:r w:rsidR="00690B52">
        <w:t>2</w:t>
      </w:r>
      <w:r>
        <w:rPr>
          <w:rFonts w:hint="eastAsia"/>
        </w:rPr>
        <w:t>分</w:t>
      </w:r>
    </w:p>
    <w:p w14:paraId="71062961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146E6E4B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6B89F70E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26D7BCB0" w14:textId="1E61F644" w:rsidR="000F6220" w:rsidRDefault="00943D04" w:rsidP="005048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ポイントの名前考える</w:t>
      </w:r>
    </w:p>
    <w:p w14:paraId="6EAFEC61" w14:textId="3507E8B4" w:rsidR="00943D04" w:rsidRDefault="00943D04" w:rsidP="00504852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要件定義書の完成</w:t>
      </w:r>
    </w:p>
    <w:p w14:paraId="2C8CE7F3" w14:textId="598E0E70" w:rsidR="00943D04" w:rsidRDefault="00943D04" w:rsidP="005048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制作物の認識の共有（再確認）</w:t>
      </w:r>
    </w:p>
    <w:p w14:paraId="39CCC737" w14:textId="0152FB30" w:rsidR="00F007B1" w:rsidRDefault="00F007B1" w:rsidP="005048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外部設計</w:t>
      </w:r>
      <w:r w:rsidR="00AA5B85">
        <w:rPr>
          <w:rFonts w:hint="eastAsia"/>
        </w:rPr>
        <w:t>（画面デザイ</w:t>
      </w:r>
      <w:r w:rsidR="00BC4BFC">
        <w:rPr>
          <w:rFonts w:hint="eastAsia"/>
        </w:rPr>
        <w:t>ンの仮決定</w:t>
      </w:r>
      <w:r w:rsidR="00AA5B85">
        <w:rPr>
          <w:rFonts w:hint="eastAsia"/>
        </w:rPr>
        <w:t>）</w:t>
      </w:r>
    </w:p>
    <w:p w14:paraId="75D89483" w14:textId="77777777" w:rsidR="00504852" w:rsidRDefault="00504852" w:rsidP="00504852">
      <w:pPr>
        <w:pStyle w:val="a5"/>
        <w:ind w:leftChars="0" w:left="420"/>
        <w:rPr>
          <w:rFonts w:hint="eastAsia"/>
        </w:rPr>
      </w:pPr>
    </w:p>
    <w:p w14:paraId="3D6E754B" w14:textId="7777777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5663FD92" w14:textId="1D655293" w:rsidR="00943D04" w:rsidRDefault="00300CC6" w:rsidP="000F6220">
      <w:r>
        <w:rPr>
          <w:rFonts w:hint="eastAsia"/>
        </w:rPr>
        <w:t>ポイント機能　（スケジュールとペットを連携させる</w:t>
      </w:r>
      <w:r w:rsidR="00890DEB">
        <w:rPr>
          <w:rFonts w:hint="eastAsia"/>
        </w:rPr>
        <w:t>、ログイン時</w:t>
      </w:r>
      <w:r>
        <w:rPr>
          <w:rFonts w:hint="eastAsia"/>
        </w:rPr>
        <w:t>）</w:t>
      </w:r>
    </w:p>
    <w:p w14:paraId="11C24757" w14:textId="5B3B990C" w:rsidR="00890DEB" w:rsidRDefault="00890DEB" w:rsidP="000F6220">
      <w:r>
        <w:rPr>
          <w:rFonts w:hint="eastAsia"/>
        </w:rPr>
        <w:t>ポイント　デイリーミッション制、上限あり</w:t>
      </w:r>
    </w:p>
    <w:p w14:paraId="186B5B1F" w14:textId="531D8B05" w:rsidR="00540109" w:rsidRDefault="00540109" w:rsidP="000F6220">
      <w:r>
        <w:rPr>
          <w:rFonts w:hint="eastAsia"/>
        </w:rPr>
        <w:t>すべて作れなかったときにふれあい機能をどれか一つ消す</w:t>
      </w:r>
    </w:p>
    <w:p w14:paraId="2F6B32CF" w14:textId="77777777" w:rsidR="000C0A83" w:rsidRDefault="000C0A83" w:rsidP="000F6220">
      <w:pPr>
        <w:rPr>
          <w:rFonts w:hint="eastAsia"/>
        </w:rPr>
      </w:pPr>
    </w:p>
    <w:p w14:paraId="1855812D" w14:textId="66DB96B9" w:rsidR="00310974" w:rsidRDefault="00310974" w:rsidP="00943D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3D0B15F6" w14:textId="77777777" w:rsidR="00AA5B85" w:rsidRDefault="00AA5B85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コイン獲得機能：条件を満たすとコイン獲得　</w:t>
      </w:r>
    </w:p>
    <w:p w14:paraId="05D36B7C" w14:textId="6D5649BE" w:rsidR="00890DEB" w:rsidRDefault="00AA5B85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コイン</w:t>
      </w:r>
      <w:r w:rsidR="00890DEB">
        <w:rPr>
          <w:rFonts w:hint="eastAsia"/>
        </w:rPr>
        <w:t>名：ふっくらコイン（FC）</w:t>
      </w:r>
    </w:p>
    <w:p w14:paraId="2257F3E3" w14:textId="70E1A7C9" w:rsidR="00AA5B85" w:rsidRDefault="00265603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ガチャ機能</w:t>
      </w:r>
      <w:r w:rsidR="00BC0DBE">
        <w:rPr>
          <w:rFonts w:hint="eastAsia"/>
        </w:rPr>
        <w:t>：</w:t>
      </w:r>
      <w:r>
        <w:rPr>
          <w:rFonts w:hint="eastAsia"/>
        </w:rPr>
        <w:t>コインできせかえを獲得</w:t>
      </w:r>
    </w:p>
    <w:p w14:paraId="6EAC1736" w14:textId="6EB5DF86" w:rsidR="00265603" w:rsidRDefault="00265603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きせかえ機能</w:t>
      </w:r>
      <w:r w:rsidR="00BC0DBE">
        <w:rPr>
          <w:rFonts w:hint="eastAsia"/>
        </w:rPr>
        <w:t>：</w:t>
      </w:r>
      <w:r>
        <w:rPr>
          <w:rFonts w:hint="eastAsia"/>
        </w:rPr>
        <w:t>ガチャで獲得したきせかえを決められた位置に配置</w:t>
      </w:r>
    </w:p>
    <w:p w14:paraId="73C5594F" w14:textId="738E5989" w:rsidR="00265603" w:rsidRDefault="00265603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ログアウト</w:t>
      </w:r>
      <w:r w:rsidR="00BC0DBE">
        <w:rPr>
          <w:rFonts w:hint="eastAsia"/>
        </w:rPr>
        <w:t>機能：ログイン中のユーザがログアウトできる</w:t>
      </w:r>
    </w:p>
    <w:p w14:paraId="370DDD0C" w14:textId="428233C2" w:rsidR="00540109" w:rsidRDefault="00540109" w:rsidP="000F62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スケジュール完了機能</w:t>
      </w:r>
    </w:p>
    <w:p w14:paraId="180873C5" w14:textId="77777777" w:rsidR="00540109" w:rsidRDefault="00540109" w:rsidP="000C0A83">
      <w:pPr>
        <w:pStyle w:val="a5"/>
        <w:ind w:leftChars="0" w:left="360"/>
        <w:rPr>
          <w:rFonts w:hint="eastAsia"/>
        </w:rPr>
      </w:pPr>
    </w:p>
    <w:p w14:paraId="518981FC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234C72D2" w14:textId="4EA2E6F9" w:rsidR="000F6220" w:rsidRDefault="00DA2DD2" w:rsidP="000C0A8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制作物の名前決め</w:t>
      </w:r>
    </w:p>
    <w:p w14:paraId="4523BB2A" w14:textId="5CFD97DC" w:rsidR="00DA2DD2" w:rsidRDefault="006228BE" w:rsidP="000C0A8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吹き出し</w:t>
      </w:r>
      <w:r w:rsidR="00D90598">
        <w:rPr>
          <w:rFonts w:hint="eastAsia"/>
        </w:rPr>
        <w:t>について</w:t>
      </w:r>
    </w:p>
    <w:p w14:paraId="07B7AA4B" w14:textId="3E88E992" w:rsidR="00D50C5A" w:rsidRDefault="00D50C5A" w:rsidP="000C0A8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講師レビュー4回目</w:t>
      </w:r>
    </w:p>
    <w:p w14:paraId="25754CA0" w14:textId="77777777" w:rsidR="000C0A83" w:rsidRDefault="000C0A83" w:rsidP="000C0A83">
      <w:pPr>
        <w:pStyle w:val="a5"/>
        <w:ind w:leftChars="0" w:left="420"/>
        <w:rPr>
          <w:rFonts w:hint="eastAsia"/>
        </w:rPr>
      </w:pPr>
    </w:p>
    <w:p w14:paraId="46DDA6B3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4050F4A6" w14:textId="72D2C4BE" w:rsidR="000F6220" w:rsidRDefault="00AA6E8A" w:rsidP="000F6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6530D" wp14:editId="5F6D164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0376F" w14:textId="7EE2B442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 w:rsidR="00690B52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25B56DF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6530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" fillcolor="white [3201]" strokeweight=".5pt">
                <v:textbox>
                  <w:txbxContent>
                    <w:p w14:paraId="2B00376F" w14:textId="7EE2B442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 w:rsidR="00690B52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25B56DF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943D04">
        <w:rPr>
          <w:rFonts w:hint="eastAsia"/>
        </w:rPr>
        <w:t>i</w:t>
      </w:r>
      <w:r w:rsidR="00943D04">
        <w:t>pad</w:t>
      </w:r>
      <w:proofErr w:type="spellEnd"/>
      <w:r w:rsidR="00943D04">
        <w:rPr>
          <w:rFonts w:hint="eastAsia"/>
        </w:rPr>
        <w:t>のメモで書いたものをパソコン</w:t>
      </w:r>
      <w:r w:rsidR="00DA2DD2">
        <w:rPr>
          <w:rFonts w:hint="eastAsia"/>
        </w:rPr>
        <w:t>への</w:t>
      </w:r>
      <w:r w:rsidR="00943D04">
        <w:rPr>
          <w:rFonts w:hint="eastAsia"/>
        </w:rPr>
        <w:t>移動</w:t>
      </w:r>
      <w:r w:rsidR="00DA2DD2">
        <w:rPr>
          <w:rFonts w:hint="eastAsia"/>
        </w:rPr>
        <w:t>可</w:t>
      </w:r>
    </w:p>
    <w:p w14:paraId="399BEB09" w14:textId="5A83BF7D" w:rsidR="00DA2DD2" w:rsidRDefault="00DA2DD2" w:rsidP="000F6220"/>
    <w:p w14:paraId="0B5600DF" w14:textId="7942BEDB" w:rsidR="00DA2DD2" w:rsidRDefault="004939D2" w:rsidP="000F6220">
      <w:r>
        <w:rPr>
          <w:rFonts w:hint="eastAsia"/>
        </w:rPr>
        <w:t>データベース欄はまだ埋めなくていい</w:t>
      </w:r>
    </w:p>
    <w:p w14:paraId="10A0D511" w14:textId="4E405C51" w:rsidR="004939D2" w:rsidRDefault="00300CC6" w:rsidP="000F6220">
      <w:r>
        <w:rPr>
          <w:rFonts w:hint="eastAsia"/>
        </w:rPr>
        <w:t>プロの作った画面を参考にする</w:t>
      </w:r>
    </w:p>
    <w:p w14:paraId="16226F1D" w14:textId="5700801D" w:rsidR="00300CC6" w:rsidRDefault="00300CC6" w:rsidP="000F6220">
      <w:r>
        <w:rPr>
          <w:rFonts w:hint="eastAsia"/>
        </w:rPr>
        <w:t>設計書を書くことが目的ではない</w:t>
      </w:r>
    </w:p>
    <w:p w14:paraId="1D00DE95" w14:textId="43C4FF66" w:rsidR="00890DEB" w:rsidRDefault="00890DEB" w:rsidP="000F6220"/>
    <w:p w14:paraId="7786CD75" w14:textId="098506CE" w:rsidR="006228BE" w:rsidRDefault="006228BE" w:rsidP="000F6220"/>
    <w:p w14:paraId="4F62C5B5" w14:textId="77777777" w:rsidR="006228BE" w:rsidRDefault="006228BE" w:rsidP="000F6220">
      <w:pPr>
        <w:rPr>
          <w:rFonts w:hint="eastAsia"/>
        </w:rPr>
      </w:pPr>
    </w:p>
    <w:p w14:paraId="669DFF6D" w14:textId="24DDF31A" w:rsidR="00890DEB" w:rsidRDefault="00890DEB" w:rsidP="000F6220">
      <w:r>
        <w:rPr>
          <w:rFonts w:hint="eastAsia"/>
        </w:rPr>
        <w:t>統一</w:t>
      </w:r>
    </w:p>
    <w:p w14:paraId="493FBFDC" w14:textId="216FABC3" w:rsidR="00890DEB" w:rsidRDefault="00890DEB" w:rsidP="000F6220">
      <w:r>
        <w:rPr>
          <w:rFonts w:hint="eastAsia"/>
        </w:rPr>
        <w:t>ふっくらコイン→コイン</w:t>
      </w:r>
    </w:p>
    <w:p w14:paraId="541D216B" w14:textId="7C97EDF1" w:rsidR="00F007B1" w:rsidRDefault="00F007B1" w:rsidP="000F6220"/>
    <w:p w14:paraId="766B7138" w14:textId="4E3E22A2" w:rsidR="00150E38" w:rsidRDefault="00150E38" w:rsidP="000F622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13:30</w:t>
      </w:r>
      <w:r>
        <w:rPr>
          <w:rFonts w:ascii="Arial" w:hAnsi="Arial" w:cs="Arial"/>
          <w:color w:val="1D1C1D"/>
          <w:szCs w:val="21"/>
          <w:shd w:val="clear" w:color="auto" w:fill="F8F8F8"/>
        </w:rPr>
        <w:t>から講師レビュー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15:30</w:t>
      </w:r>
      <w:r w:rsidR="005C06C4">
        <w:rPr>
          <w:rFonts w:ascii="Arial" w:hAnsi="Arial" w:cs="Arial" w:hint="eastAsia"/>
          <w:color w:val="1D1C1D"/>
          <w:szCs w:val="21"/>
          <w:shd w:val="clear" w:color="auto" w:fill="F8F8F8"/>
        </w:rPr>
        <w:t>から講師レビュー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17:00</w:t>
      </w:r>
      <w:r>
        <w:rPr>
          <w:rFonts w:ascii="Arial" w:hAnsi="Arial" w:cs="Arial"/>
          <w:color w:val="1D1C1D"/>
          <w:szCs w:val="21"/>
          <w:shd w:val="clear" w:color="auto" w:fill="F8F8F8"/>
        </w:rPr>
        <w:t>まで外部設計</w:t>
      </w:r>
    </w:p>
    <w:p w14:paraId="79F94B3C" w14:textId="6BC84264" w:rsidR="00BC0DBE" w:rsidRDefault="00BC0DBE" w:rsidP="000F6220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7CA7F16F" w14:textId="77777777" w:rsidR="00BC0DBE" w:rsidRPr="00150E38" w:rsidRDefault="00BC0DBE" w:rsidP="000F6220">
      <w:pPr>
        <w:rPr>
          <w:rFonts w:ascii="Arial" w:hAnsi="Arial" w:cs="Arial" w:hint="eastAsia"/>
          <w:color w:val="1D1C1D"/>
          <w:szCs w:val="21"/>
          <w:shd w:val="clear" w:color="auto" w:fill="F8F8F8"/>
        </w:rPr>
      </w:pPr>
    </w:p>
    <w:sectPr w:rsidR="00BC0DBE" w:rsidRPr="00150E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D304A" w14:textId="77777777" w:rsidR="00D522B2" w:rsidRDefault="00D522B2" w:rsidP="00AA6E8A">
      <w:r>
        <w:separator/>
      </w:r>
    </w:p>
  </w:endnote>
  <w:endnote w:type="continuationSeparator" w:id="0">
    <w:p w14:paraId="5C3E10A4" w14:textId="77777777" w:rsidR="00D522B2" w:rsidRDefault="00D522B2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2C36F" w14:textId="77777777" w:rsidR="00D522B2" w:rsidRDefault="00D522B2" w:rsidP="00AA6E8A">
      <w:r>
        <w:separator/>
      </w:r>
    </w:p>
  </w:footnote>
  <w:footnote w:type="continuationSeparator" w:id="0">
    <w:p w14:paraId="312840D4" w14:textId="77777777" w:rsidR="00D522B2" w:rsidRDefault="00D522B2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4AD9"/>
    <w:multiLevelType w:val="hybridMultilevel"/>
    <w:tmpl w:val="53C055AC"/>
    <w:lvl w:ilvl="0" w:tplc="8526890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62766"/>
    <w:multiLevelType w:val="hybridMultilevel"/>
    <w:tmpl w:val="61A6B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0E3071"/>
    <w:multiLevelType w:val="hybridMultilevel"/>
    <w:tmpl w:val="8F3EC5BA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0080F8C"/>
    <w:multiLevelType w:val="hybridMultilevel"/>
    <w:tmpl w:val="DA2C744A"/>
    <w:lvl w:ilvl="0" w:tplc="8526890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FF1B1D"/>
    <w:multiLevelType w:val="hybridMultilevel"/>
    <w:tmpl w:val="97226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711C59"/>
    <w:multiLevelType w:val="hybridMultilevel"/>
    <w:tmpl w:val="6C36AD36"/>
    <w:lvl w:ilvl="0" w:tplc="852689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52"/>
    <w:rsid w:val="000C0A83"/>
    <w:rsid w:val="000F6220"/>
    <w:rsid w:val="00150E38"/>
    <w:rsid w:val="00265603"/>
    <w:rsid w:val="00287920"/>
    <w:rsid w:val="00300CC6"/>
    <w:rsid w:val="00310974"/>
    <w:rsid w:val="00410498"/>
    <w:rsid w:val="004939D2"/>
    <w:rsid w:val="00504852"/>
    <w:rsid w:val="00540109"/>
    <w:rsid w:val="005C06C4"/>
    <w:rsid w:val="006228BE"/>
    <w:rsid w:val="0068520D"/>
    <w:rsid w:val="00690B52"/>
    <w:rsid w:val="007F7ED1"/>
    <w:rsid w:val="00890DEB"/>
    <w:rsid w:val="00943D04"/>
    <w:rsid w:val="00AA5B85"/>
    <w:rsid w:val="00AA6E8A"/>
    <w:rsid w:val="00BC0DBE"/>
    <w:rsid w:val="00BC4BFC"/>
    <w:rsid w:val="00D50C5A"/>
    <w:rsid w:val="00D522B2"/>
    <w:rsid w:val="00D90598"/>
    <w:rsid w:val="00DA2DD2"/>
    <w:rsid w:val="00EE4209"/>
    <w:rsid w:val="00F007B1"/>
    <w:rsid w:val="00F5101A"/>
    <w:rsid w:val="00F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67E5F3"/>
  <w15:chartTrackingRefBased/>
  <w15:docId w15:val="{E978C050-2A04-4E82-B14B-2841634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651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飯泉慎之介</cp:lastModifiedBy>
  <cp:revision>1</cp:revision>
  <dcterms:created xsi:type="dcterms:W3CDTF">2023-06-06T00:49:00Z</dcterms:created>
  <dcterms:modified xsi:type="dcterms:W3CDTF">2023-06-06T13:53:00Z</dcterms:modified>
</cp:coreProperties>
</file>