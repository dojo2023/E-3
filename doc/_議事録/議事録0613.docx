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895E9" w14:textId="3C261EB2" w:rsidR="00287920" w:rsidRDefault="00310974" w:rsidP="00310974">
      <w:pPr>
        <w:pStyle w:val="a3"/>
      </w:pPr>
      <w:r>
        <w:rPr>
          <w:rFonts w:hint="eastAsia"/>
        </w:rPr>
        <w:t>議事録</w:t>
      </w:r>
    </w:p>
    <w:p w14:paraId="4E2C0720" w14:textId="72D0A379" w:rsidR="00310974" w:rsidRDefault="00310974" w:rsidP="00310974">
      <w:pPr>
        <w:wordWrap w:val="0"/>
        <w:ind w:right="412"/>
        <w:jc w:val="center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310974">
        <w:rPr>
          <w:rFonts w:hint="eastAsia"/>
          <w:b/>
          <w:bCs/>
        </w:rPr>
        <w:t>日付</w:t>
      </w:r>
      <w:r>
        <w:rPr>
          <w:rFonts w:hint="eastAsia"/>
        </w:rPr>
        <w:t>：2</w:t>
      </w:r>
      <w:r>
        <w:t>023</w:t>
      </w:r>
      <w:r>
        <w:rPr>
          <w:rFonts w:hint="eastAsia"/>
        </w:rPr>
        <w:t xml:space="preserve">年6月　</w:t>
      </w:r>
      <w:r w:rsidR="004D3943">
        <w:rPr>
          <w:rFonts w:hint="eastAsia"/>
        </w:rPr>
        <w:t>13</w:t>
      </w:r>
      <w:r>
        <w:rPr>
          <w:rFonts w:hint="eastAsia"/>
        </w:rPr>
        <w:t>日</w:t>
      </w:r>
    </w:p>
    <w:p w14:paraId="0A1A3DA8" w14:textId="34A976B4" w:rsidR="00310974" w:rsidRDefault="00310974" w:rsidP="00310974">
      <w:pPr>
        <w:wordWrap w:val="0"/>
        <w:ind w:right="1133"/>
        <w:jc w:val="center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310974">
        <w:rPr>
          <w:rFonts w:hint="eastAsia"/>
          <w:b/>
          <w:bCs/>
        </w:rPr>
        <w:t>時刻</w:t>
      </w:r>
      <w:r>
        <w:rPr>
          <w:rFonts w:hint="eastAsia"/>
        </w:rPr>
        <w:t xml:space="preserve">：　</w:t>
      </w:r>
      <w:r w:rsidR="004D3943">
        <w:rPr>
          <w:rFonts w:hint="eastAsia"/>
        </w:rPr>
        <w:t>9</w:t>
      </w:r>
      <w:r>
        <w:rPr>
          <w:rFonts w:hint="eastAsia"/>
        </w:rPr>
        <w:t xml:space="preserve">時　</w:t>
      </w:r>
      <w:r w:rsidR="004D3943">
        <w:rPr>
          <w:rFonts w:hint="eastAsia"/>
        </w:rPr>
        <w:t>5</w:t>
      </w:r>
      <w:r w:rsidR="004D3943">
        <w:t>1</w:t>
      </w:r>
      <w:r>
        <w:rPr>
          <w:rFonts w:hint="eastAsia"/>
        </w:rPr>
        <w:t>分</w:t>
      </w:r>
    </w:p>
    <w:p w14:paraId="2BBC0024" w14:textId="5017E144" w:rsidR="00310974" w:rsidRDefault="00310974" w:rsidP="00310974">
      <w:pPr>
        <w:wordWrap w:val="0"/>
        <w:jc w:val="right"/>
      </w:pPr>
      <w:r w:rsidRPr="00310974">
        <w:rPr>
          <w:rFonts w:hint="eastAsia"/>
          <w:b/>
          <w:bCs/>
        </w:rPr>
        <w:t>出席者</w:t>
      </w:r>
      <w:r>
        <w:rPr>
          <w:rFonts w:hint="eastAsia"/>
        </w:rPr>
        <w:t>：</w:t>
      </w:r>
      <w:sdt>
        <w:sdtPr>
          <w:rPr>
            <w:rFonts w:hint="eastAsia"/>
          </w:rPr>
          <w:id w:val="-1138097478"/>
          <w14:checkbox>
            <w14:checked w14:val="1"/>
            <w14:checkedState w14:val="00FE" w14:font="Wingdings"/>
            <w14:uncheckedState w14:val="2610" w14:font="ＭＳ ゴシック"/>
          </w14:checkbox>
        </w:sdtPr>
        <w:sdtEndPr/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高川俊輔　</w:t>
      </w:r>
      <w:sdt>
        <w:sdtPr>
          <w:rPr>
            <w:rFonts w:hint="eastAsia"/>
          </w:rPr>
          <w:id w:val="-1788503212"/>
          <w14:checkbox>
            <w14:checked w14:val="1"/>
            <w14:checkedState w14:val="00FE" w14:font="Wingdings"/>
            <w14:uncheckedState w14:val="2610" w14:font="ＭＳ ゴシック"/>
          </w14:checkbox>
        </w:sdtPr>
        <w:sdtEndPr/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>成沢唯</w:t>
      </w:r>
    </w:p>
    <w:p w14:paraId="665E4210" w14:textId="7F4DE6DD" w:rsidR="00310974" w:rsidRDefault="00310974" w:rsidP="00310974">
      <w:pPr>
        <w:jc w:val="right"/>
      </w:pPr>
      <w:r>
        <w:rPr>
          <w:rFonts w:hint="eastAsia"/>
        </w:rPr>
        <w:t xml:space="preserve">　</w:t>
      </w:r>
      <w:sdt>
        <w:sdtPr>
          <w:rPr>
            <w:rFonts w:hint="eastAsia"/>
          </w:rPr>
          <w:id w:val="2124812487"/>
          <w14:checkbox>
            <w14:checked w14:val="1"/>
            <w14:checkedState w14:val="00FE" w14:font="Wingdings"/>
            <w14:uncheckedState w14:val="2610" w14:font="ＭＳ ゴシック"/>
          </w14:checkbox>
        </w:sdtPr>
        <w:sdtEndPr/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高橋凌人　</w:t>
      </w:r>
      <w:sdt>
        <w:sdtPr>
          <w:rPr>
            <w:rFonts w:hint="eastAsia"/>
          </w:rPr>
          <w:id w:val="-319273230"/>
          <w14:checkbox>
            <w14:checked w14:val="1"/>
            <w14:checkedState w14:val="00FE" w14:font="Wingdings"/>
            <w14:uncheckedState w14:val="2610" w14:font="ＭＳ ゴシック"/>
          </w14:checkbox>
        </w:sdtPr>
        <w:sdtEndPr/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岩田和樹　</w:t>
      </w:r>
      <w:sdt>
        <w:sdtPr>
          <w:rPr>
            <w:rFonts w:hint="eastAsia"/>
          </w:rPr>
          <w:id w:val="2037464872"/>
          <w14:checkbox>
            <w14:checked w14:val="1"/>
            <w14:checkedState w14:val="00FE" w14:font="Wingdings"/>
            <w14:uncheckedState w14:val="2610" w14:font="ＭＳ ゴシック"/>
          </w14:checkbox>
        </w:sdtPr>
        <w:sdtEndPr/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>飯泉慎之介</w:t>
      </w:r>
    </w:p>
    <w:p w14:paraId="4919499C" w14:textId="33BF3324" w:rsidR="00310974" w:rsidRDefault="00310974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議題</w:t>
      </w:r>
    </w:p>
    <w:p w14:paraId="6D036B3C" w14:textId="179C1279" w:rsidR="004D3943" w:rsidRDefault="004F0CA7" w:rsidP="004D3943">
      <w:r>
        <w:rPr>
          <w:rFonts w:hint="eastAsia"/>
        </w:rPr>
        <w:t>外部設計書</w:t>
      </w:r>
      <w:r w:rsidR="00CE5AA9">
        <w:rPr>
          <w:rFonts w:hint="eastAsia"/>
        </w:rPr>
        <w:t>レビュー後の直し</w:t>
      </w:r>
    </w:p>
    <w:p w14:paraId="6A093B7A" w14:textId="7976846A" w:rsidR="004F0CA7" w:rsidRDefault="004F0CA7" w:rsidP="004D3943">
      <w:pPr>
        <w:rPr>
          <w:rFonts w:hint="eastAsia"/>
        </w:rPr>
      </w:pPr>
      <w:r>
        <w:rPr>
          <w:rFonts w:hint="eastAsia"/>
        </w:rPr>
        <w:t>内部設計書</w:t>
      </w:r>
      <w:r w:rsidR="00F35F92">
        <w:rPr>
          <w:rFonts w:hint="eastAsia"/>
        </w:rPr>
        <w:t xml:space="preserve">　ファイル構成一覧表</w:t>
      </w:r>
    </w:p>
    <w:p w14:paraId="3A4FD0A9" w14:textId="77777777" w:rsidR="004F0CA7" w:rsidRDefault="004F0CA7" w:rsidP="004F0CA7">
      <w:pPr>
        <w:rPr>
          <w:rFonts w:hint="eastAsia"/>
        </w:rPr>
      </w:pPr>
    </w:p>
    <w:p w14:paraId="0427339F" w14:textId="1E9263E2" w:rsidR="00E80677" w:rsidRDefault="00310974" w:rsidP="00E8067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発案</w:t>
      </w:r>
    </w:p>
    <w:p w14:paraId="710E9B28" w14:textId="46294477" w:rsidR="000F01E5" w:rsidRDefault="000F01E5" w:rsidP="000F01E5">
      <w:pPr>
        <w:pStyle w:val="a5"/>
        <w:ind w:leftChars="0" w:left="420"/>
      </w:pPr>
      <w:r>
        <w:rPr>
          <w:rFonts w:hint="eastAsia"/>
        </w:rPr>
        <w:t>・背景画像</w:t>
      </w:r>
      <w:r w:rsidR="00A60BE9">
        <w:rPr>
          <w:rFonts w:hint="eastAsia"/>
        </w:rPr>
        <w:t xml:space="preserve">　レア度別で誰が担当するか決めるか？</w:t>
      </w:r>
    </w:p>
    <w:p w14:paraId="4C1FE2D7" w14:textId="77777777" w:rsidR="00422C11" w:rsidRDefault="00422C11" w:rsidP="00422C11">
      <w:pPr>
        <w:tabs>
          <w:tab w:val="center" w:pos="4252"/>
        </w:tabs>
        <w:ind w:firstLineChars="200" w:firstLine="420"/>
      </w:pPr>
      <w:r>
        <w:rPr>
          <w:rFonts w:hint="eastAsia"/>
        </w:rPr>
        <w:t>・ペット　体の部位が5種類、モーションできる部位3種、画像サイズ400＊400px、</w:t>
      </w:r>
    </w:p>
    <w:p w14:paraId="7E4E3874" w14:textId="77777777" w:rsidR="00422C11" w:rsidRDefault="00422C11" w:rsidP="00422C11">
      <w:pPr>
        <w:tabs>
          <w:tab w:val="center" w:pos="4252"/>
        </w:tabs>
        <w:ind w:firstLineChars="500" w:firstLine="1050"/>
        <w:rPr>
          <w:rFonts w:hint="eastAsia"/>
        </w:rPr>
      </w:pPr>
      <w:r>
        <w:rPr>
          <w:rFonts w:hint="eastAsia"/>
        </w:rPr>
        <w:t>背景画像サイズ　1920＊あとで</w:t>
      </w:r>
    </w:p>
    <w:p w14:paraId="19D8BEFE" w14:textId="77777777" w:rsidR="00422C11" w:rsidRPr="00ED6DE9" w:rsidRDefault="00422C11" w:rsidP="00422C11">
      <w:pPr>
        <w:rPr>
          <w:rFonts w:hint="eastAsia"/>
        </w:rPr>
      </w:pPr>
    </w:p>
    <w:p w14:paraId="38345EA6" w14:textId="77777777" w:rsidR="00422C11" w:rsidRPr="00422C11" w:rsidRDefault="00422C11" w:rsidP="000F01E5">
      <w:pPr>
        <w:pStyle w:val="a5"/>
        <w:ind w:leftChars="0" w:left="420"/>
        <w:rPr>
          <w:rFonts w:hint="eastAsia"/>
        </w:rPr>
      </w:pPr>
    </w:p>
    <w:p w14:paraId="380057C4" w14:textId="494EF380" w:rsidR="004D3943" w:rsidRDefault="004D3943" w:rsidP="004D3943">
      <w:r>
        <w:rPr>
          <w:rFonts w:hint="eastAsia"/>
        </w:rPr>
        <w:t>3</w:t>
      </w:r>
      <w:r>
        <w:t xml:space="preserve"> . </w:t>
      </w:r>
      <w:r w:rsidR="00310974">
        <w:rPr>
          <w:rFonts w:hint="eastAsia"/>
        </w:rPr>
        <w:t>決定事項</w:t>
      </w:r>
    </w:p>
    <w:p w14:paraId="3E6037BC" w14:textId="74E04A64" w:rsidR="004D3943" w:rsidRDefault="004F0CA7" w:rsidP="004D3943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noProof/>
          <w:color w:val="1D1C1D"/>
          <w:szCs w:val="2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3BDC47" wp14:editId="45E59346">
                <wp:simplePos x="0" y="0"/>
                <wp:positionH relativeFrom="margin">
                  <wp:align>left</wp:align>
                </wp:positionH>
                <wp:positionV relativeFrom="paragraph">
                  <wp:posOffset>188469</wp:posOffset>
                </wp:positionV>
                <wp:extent cx="2308004" cy="826383"/>
                <wp:effectExtent l="0" t="0" r="16510" b="1206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004" cy="8263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C8935" id="正方形/長方形 1" o:spid="_x0000_s1026" style="position:absolute;left:0;text-align:left;margin-left:0;margin-top:14.85pt;width:181.75pt;height:65.05pt;z-index: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" filled="f" strokecolor="black [3200]" strokeweight="1pt">
                <w10:wrap anchorx="margin"/>
              </v:rect>
            </w:pict>
          </mc:Fallback>
        </mc:AlternateContent>
      </w:r>
      <w:r w:rsidR="004D3943">
        <w:rPr>
          <w:rFonts w:ascii="Arial" w:hAnsi="Arial" w:cs="Arial" w:hint="eastAsia"/>
          <w:color w:val="1D1C1D"/>
          <w:szCs w:val="21"/>
          <w:shd w:val="clear" w:color="auto" w:fill="F8F8F8"/>
        </w:rPr>
        <w:t>目標</w:t>
      </w:r>
    </w:p>
    <w:p w14:paraId="24689809" w14:textId="1EC8CF73" w:rsidR="004D3943" w:rsidRDefault="004D3943" w:rsidP="004D3943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・外部設計を完成させる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・内部設計を完成させる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・スケジュール</w:t>
      </w:r>
      <w:r w:rsidR="0090041F">
        <w:rPr>
          <w:rFonts w:ascii="Arial" w:hAnsi="Arial" w:cs="Arial" w:hint="eastAsia"/>
          <w:color w:val="1D1C1D"/>
          <w:szCs w:val="21"/>
          <w:shd w:val="clear" w:color="auto" w:fill="F8F8F8"/>
        </w:rPr>
        <w:t>を</w:t>
      </w:r>
      <w:r>
        <w:rPr>
          <w:rFonts w:ascii="Arial" w:hAnsi="Arial" w:cs="Arial"/>
          <w:color w:val="1D1C1D"/>
          <w:szCs w:val="21"/>
          <w:shd w:val="clear" w:color="auto" w:fill="F8F8F8"/>
        </w:rPr>
        <w:t>立てて作業を進める</w:t>
      </w:r>
    </w:p>
    <w:p w14:paraId="70E8629F" w14:textId="6221B9D8" w:rsidR="00CE1059" w:rsidRDefault="00CE1059" w:rsidP="004D3943">
      <w:pPr>
        <w:rPr>
          <w:rFonts w:ascii="Arial" w:hAnsi="Arial" w:cs="Arial"/>
          <w:color w:val="1D1C1D"/>
          <w:szCs w:val="21"/>
          <w:shd w:val="clear" w:color="auto" w:fill="F8F8F8"/>
        </w:rPr>
      </w:pPr>
    </w:p>
    <w:p w14:paraId="5DE9AE63" w14:textId="67C9A046" w:rsidR="00346504" w:rsidRDefault="003F2979" w:rsidP="004D3943">
      <w:r>
        <w:rPr>
          <w:rFonts w:hint="eastAsia"/>
        </w:rPr>
        <w:t>・</w:t>
      </w:r>
      <w:r w:rsidR="00E80677">
        <w:rPr>
          <w:rFonts w:hint="eastAsia"/>
        </w:rPr>
        <w:t>カレンダーの拡大なし</w:t>
      </w:r>
    </w:p>
    <w:p w14:paraId="64BC7945" w14:textId="77777777" w:rsidR="003A1EA0" w:rsidRDefault="003A1EA0" w:rsidP="003A1EA0">
      <w:r>
        <w:rPr>
          <w:rFonts w:hint="eastAsia"/>
        </w:rPr>
        <w:t>・エラーメッセージ内容の記述</w:t>
      </w:r>
    </w:p>
    <w:p w14:paraId="2D8528C1" w14:textId="24BC1560" w:rsidR="003A1EA0" w:rsidRDefault="003A1EA0" w:rsidP="003A1EA0">
      <w:r>
        <w:rPr>
          <w:rFonts w:hint="eastAsia"/>
        </w:rPr>
        <w:t>・スケジュールの色の種類を決めた</w:t>
      </w:r>
    </w:p>
    <w:p w14:paraId="73914B49" w14:textId="28022B61" w:rsidR="00ED6DE9" w:rsidRDefault="00ED6DE9" w:rsidP="003A1EA0">
      <w:pPr>
        <w:rPr>
          <w:rFonts w:hint="eastAsia"/>
        </w:rPr>
      </w:pPr>
      <w:r>
        <w:rPr>
          <w:rFonts w:hint="eastAsia"/>
        </w:rPr>
        <w:t>・ペットのモーションは腕と表情</w:t>
      </w:r>
    </w:p>
    <w:p w14:paraId="6299797D" w14:textId="23EDEDB5" w:rsidR="00ED6DE9" w:rsidRDefault="00ED6DE9" w:rsidP="00ED6DE9">
      <w:r>
        <w:rPr>
          <w:rFonts w:hint="eastAsia"/>
        </w:rPr>
        <w:t>・</w:t>
      </w:r>
      <w:r>
        <w:rPr>
          <w:rFonts w:hint="eastAsia"/>
        </w:rPr>
        <w:t>鶏の回転はGIFアニメーションを使う</w:t>
      </w:r>
    </w:p>
    <w:p w14:paraId="79C4FFDC" w14:textId="52C2DB34" w:rsidR="00F35F92" w:rsidRDefault="00F35F92" w:rsidP="00ED6DE9">
      <w:r>
        <w:rPr>
          <w:rFonts w:hint="eastAsia"/>
        </w:rPr>
        <w:t>・ガチャ結果画面の「人と卵」の画像は消す</w:t>
      </w:r>
    </w:p>
    <w:p w14:paraId="18604E1B" w14:textId="7F0746E8" w:rsidR="00F35F92" w:rsidRDefault="00F35F92" w:rsidP="00ED6DE9">
      <w:r>
        <w:rPr>
          <w:rFonts w:hint="eastAsia"/>
        </w:rPr>
        <w:t>・ガチャのレア度は画像で表示</w:t>
      </w:r>
    </w:p>
    <w:p w14:paraId="55382B70" w14:textId="626D4FB8" w:rsidR="00F35F92" w:rsidRDefault="00F35F92" w:rsidP="00F90E15">
      <w:pPr>
        <w:tabs>
          <w:tab w:val="center" w:pos="4252"/>
        </w:tabs>
      </w:pPr>
      <w:r>
        <w:rPr>
          <w:rFonts w:hint="eastAsia"/>
        </w:rPr>
        <w:t>・ペット片腕のモーション画像は2枚</w:t>
      </w:r>
      <w:r w:rsidR="00F90E15">
        <w:tab/>
      </w:r>
    </w:p>
    <w:p w14:paraId="63A4A3AE" w14:textId="45F1B4F5" w:rsidR="000F6220" w:rsidRPr="003A1EA0" w:rsidRDefault="000F6220" w:rsidP="000F6220">
      <w:pPr>
        <w:rPr>
          <w:rFonts w:hint="eastAsia"/>
        </w:rPr>
      </w:pPr>
    </w:p>
    <w:p w14:paraId="0554C902" w14:textId="77777777" w:rsidR="00422C11" w:rsidRDefault="00422C11" w:rsidP="00422C11">
      <w:pPr>
        <w:pStyle w:val="a5"/>
        <w:ind w:leftChars="0" w:left="780"/>
        <w:rPr>
          <w:rFonts w:hint="eastAsia"/>
        </w:rPr>
      </w:pPr>
    </w:p>
    <w:p w14:paraId="3E283A74" w14:textId="69A1F584" w:rsidR="000F6220" w:rsidRDefault="000F6220" w:rsidP="004D394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持ち越す内容</w:t>
      </w:r>
    </w:p>
    <w:p w14:paraId="38E72164" w14:textId="26CB81F1" w:rsidR="000F6220" w:rsidRDefault="00422C11" w:rsidP="00422C11">
      <w:pPr>
        <w:ind w:left="780"/>
        <w:rPr>
          <w:rFonts w:hint="eastAsia"/>
        </w:rPr>
      </w:pPr>
      <w:r>
        <w:rPr>
          <w:rFonts w:hint="eastAsia"/>
        </w:rPr>
        <w:t>内部設計講師レビュー一回目</w:t>
      </w:r>
    </w:p>
    <w:p w14:paraId="320543FA" w14:textId="77777777" w:rsidR="00422C11" w:rsidRDefault="00422C11" w:rsidP="00422C11">
      <w:pPr>
        <w:rPr>
          <w:rFonts w:hint="eastAsia"/>
        </w:rPr>
      </w:pPr>
    </w:p>
    <w:p w14:paraId="617FB196" w14:textId="77777777" w:rsidR="00422C11" w:rsidRDefault="00422C11" w:rsidP="00422C11">
      <w:pPr>
        <w:pStyle w:val="a5"/>
        <w:ind w:leftChars="0" w:left="780"/>
        <w:rPr>
          <w:rFonts w:hint="eastAsia"/>
        </w:rPr>
      </w:pPr>
    </w:p>
    <w:p w14:paraId="19A0712C" w14:textId="77777777" w:rsidR="00422C11" w:rsidRDefault="00422C11" w:rsidP="00422C11">
      <w:pPr>
        <w:pStyle w:val="a5"/>
        <w:ind w:leftChars="0" w:left="780"/>
        <w:rPr>
          <w:rFonts w:hint="eastAsia"/>
        </w:rPr>
      </w:pPr>
    </w:p>
    <w:p w14:paraId="4592CC29" w14:textId="7ACCB09D" w:rsidR="00CE1059" w:rsidRDefault="00CE1059" w:rsidP="002D65C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達成したこと</w:t>
      </w:r>
    </w:p>
    <w:p w14:paraId="3B69373B" w14:textId="2B8F6077" w:rsidR="00F060AF" w:rsidRDefault="003F2979" w:rsidP="000A5553">
      <w:r>
        <w:rPr>
          <w:rFonts w:hint="eastAsia"/>
        </w:rPr>
        <w:t>・</w:t>
      </w:r>
      <w:r w:rsidR="00F060AF">
        <w:rPr>
          <w:rFonts w:hint="eastAsia"/>
        </w:rPr>
        <w:t>外部設計</w:t>
      </w:r>
      <w:r w:rsidR="000A5553">
        <w:rPr>
          <w:rFonts w:hint="eastAsia"/>
        </w:rPr>
        <w:t>第2回目講師レビュー完了</w:t>
      </w:r>
    </w:p>
    <w:p w14:paraId="1E2EDDD2" w14:textId="7F82EF2B" w:rsidR="003F2979" w:rsidRDefault="003F2979" w:rsidP="000A5553">
      <w:r>
        <w:rPr>
          <w:rFonts w:hint="eastAsia"/>
        </w:rPr>
        <w:t>・</w:t>
      </w:r>
      <w:r w:rsidR="00CE5AA9">
        <w:rPr>
          <w:rFonts w:hint="eastAsia"/>
        </w:rPr>
        <w:t>外部設計　完了</w:t>
      </w:r>
    </w:p>
    <w:p w14:paraId="5D1E3709" w14:textId="51B4050B" w:rsidR="00A60BE9" w:rsidRDefault="00A60BE9" w:rsidP="000A5553">
      <w:pPr>
        <w:rPr>
          <w:rFonts w:hint="eastAsia"/>
        </w:rPr>
      </w:pPr>
      <w:r>
        <w:rPr>
          <w:rFonts w:hint="eastAsia"/>
        </w:rPr>
        <w:t xml:space="preserve">・ファイル構成一覧表　</w:t>
      </w:r>
      <w:r w:rsidR="00F90E15">
        <w:rPr>
          <w:rFonts w:hint="eastAsia"/>
        </w:rPr>
        <w:t>一応完成</w:t>
      </w:r>
    </w:p>
    <w:p w14:paraId="5380C21E" w14:textId="77777777" w:rsidR="00660401" w:rsidRPr="00660401" w:rsidRDefault="00660401" w:rsidP="000A5553">
      <w:pPr>
        <w:rPr>
          <w:rFonts w:hint="eastAsia"/>
        </w:rPr>
      </w:pPr>
    </w:p>
    <w:p w14:paraId="6F1A0E53" w14:textId="55A4660F" w:rsidR="004F0CA7" w:rsidRDefault="004F0CA7" w:rsidP="000A5553"/>
    <w:p w14:paraId="1EEC3A79" w14:textId="46393F03" w:rsidR="004F0CA7" w:rsidRDefault="004F0CA7" w:rsidP="002D65C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メモ</w:t>
      </w:r>
    </w:p>
    <w:p w14:paraId="48404DFB" w14:textId="45EE023B" w:rsidR="005E66C1" w:rsidRDefault="003A1EA0" w:rsidP="005E66C1">
      <w:pPr>
        <w:pStyle w:val="a5"/>
        <w:ind w:leftChars="0" w:left="780"/>
      </w:pPr>
      <w:r>
        <w:rPr>
          <w:rFonts w:hint="eastAsia"/>
        </w:rPr>
        <w:t>・</w:t>
      </w:r>
      <w:r w:rsidR="005E66C1">
        <w:rPr>
          <w:rFonts w:hint="eastAsia"/>
        </w:rPr>
        <w:t>内部設計にとりかか</w:t>
      </w:r>
      <w:r>
        <w:rPr>
          <w:rFonts w:hint="eastAsia"/>
        </w:rPr>
        <w:t>れた</w:t>
      </w:r>
    </w:p>
    <w:p w14:paraId="77899419" w14:textId="1EBE147D" w:rsidR="003A1EA0" w:rsidRDefault="003A1EA0" w:rsidP="003A1EA0">
      <w:pPr>
        <w:pStyle w:val="a5"/>
        <w:ind w:leftChars="0" w:left="780"/>
      </w:pPr>
      <w:r>
        <w:rPr>
          <w:rFonts w:hint="eastAsia"/>
        </w:rPr>
        <w:t>・アンダースコアが正式名称、アンダーバーは和製英語</w:t>
      </w:r>
    </w:p>
    <w:p w14:paraId="7D24C457" w14:textId="5E0E6768" w:rsidR="003A1EA0" w:rsidRPr="003A1EA0" w:rsidRDefault="003A1EA0" w:rsidP="003A1EA0">
      <w:pPr>
        <w:pStyle w:val="a5"/>
        <w:ind w:leftChars="0" w:left="780"/>
        <w:rPr>
          <w:rFonts w:hint="eastAsia"/>
        </w:rPr>
      </w:pPr>
    </w:p>
    <w:p w14:paraId="42F00346" w14:textId="77777777" w:rsidR="005E66C1" w:rsidRDefault="005E66C1" w:rsidP="005E66C1">
      <w:pPr>
        <w:pStyle w:val="a5"/>
        <w:ind w:leftChars="0" w:left="780"/>
        <w:rPr>
          <w:rFonts w:hint="eastAsia"/>
        </w:rPr>
      </w:pPr>
    </w:p>
    <w:p w14:paraId="3F6B0761" w14:textId="4CD9F17B" w:rsidR="00CA68DF" w:rsidRDefault="00CA68DF" w:rsidP="000A5553">
      <w:pPr>
        <w:rPr>
          <w:rFonts w:hint="eastAsia"/>
        </w:rPr>
      </w:pPr>
    </w:p>
    <w:p w14:paraId="09DA1599" w14:textId="6011D2AC" w:rsidR="003F2979" w:rsidRDefault="00687049" w:rsidP="000A555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683A5" wp14:editId="649F438C">
                <wp:simplePos x="0" y="0"/>
                <wp:positionH relativeFrom="margin">
                  <wp:posOffset>39092</wp:posOffset>
                </wp:positionH>
                <wp:positionV relativeFrom="bottomMargin">
                  <wp:align>top</wp:align>
                </wp:positionV>
                <wp:extent cx="5380355" cy="414655"/>
                <wp:effectExtent l="0" t="0" r="10795" b="23495"/>
                <wp:wrapNone/>
                <wp:docPr id="1604172720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355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B94C3" w14:textId="0A481D79" w:rsidR="00AA6E8A" w:rsidRDefault="00AA6E8A" w:rsidP="00AA6E8A">
                            <w:pPr>
                              <w:ind w:right="824"/>
                            </w:pPr>
                            <w:r w:rsidRPr="00310974">
                              <w:rPr>
                                <w:rFonts w:hint="eastAsia"/>
                                <w:b/>
                                <w:bCs/>
                              </w:rPr>
                              <w:t>作成者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318779522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高川俊輔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720558754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成沢唯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-428117719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高橋凌人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-1973272397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岩田和樹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2015024310"/>
                                <w14:checkbox>
                                  <w14:checked w14:val="1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EndPr/>
                              <w:sdtContent>
                                <w:r w:rsidR="004D3943">
                                  <w:rPr>
                                    <w:rFonts w:hint="eastAsia"/>
                                  </w:rPr>
                                  <w:sym w:font="Wingdings" w:char="F0FE"/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>飯泉慎之介</w:t>
                            </w:r>
                          </w:p>
                          <w:p w14:paraId="4306F4F3" w14:textId="77777777" w:rsidR="00AA6E8A" w:rsidRPr="00AA6E8A" w:rsidRDefault="00AA6E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683A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.1pt;margin-top:0;width:423.65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" fillcolor="white [3201]" strokeweight=".5pt">
                <v:textbox>
                  <w:txbxContent>
                    <w:p w14:paraId="7F7B94C3" w14:textId="0A481D79" w:rsidR="00AA6E8A" w:rsidRDefault="00AA6E8A" w:rsidP="00AA6E8A">
                      <w:pPr>
                        <w:ind w:right="824"/>
                      </w:pPr>
                      <w:r w:rsidRPr="00310974">
                        <w:rPr>
                          <w:rFonts w:hint="eastAsia"/>
                          <w:b/>
                          <w:bCs/>
                        </w:rPr>
                        <w:t>作成者</w:t>
                      </w:r>
                      <w:r>
                        <w:rPr>
                          <w:rFonts w:hint="eastAsia"/>
                        </w:rPr>
                        <w:t>：</w:t>
                      </w:r>
                      <w:sdt>
                        <w:sdtPr>
                          <w:rPr>
                            <w:rFonts w:hint="eastAsia"/>
                          </w:rPr>
                          <w:id w:val="318779522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EndPr/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高川俊輔　</w:t>
                      </w:r>
                      <w:sdt>
                        <w:sdtPr>
                          <w:rPr>
                            <w:rFonts w:hint="eastAsia"/>
                          </w:rPr>
                          <w:id w:val="720558754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EndPr/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成沢唯　</w:t>
                      </w:r>
                      <w:sdt>
                        <w:sdtPr>
                          <w:rPr>
                            <w:rFonts w:hint="eastAsia"/>
                          </w:rPr>
                          <w:id w:val="-428117719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EndPr/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高橋凌人　</w:t>
                      </w:r>
                      <w:sdt>
                        <w:sdtPr>
                          <w:rPr>
                            <w:rFonts w:hint="eastAsia"/>
                          </w:rPr>
                          <w:id w:val="-1973272397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EndPr/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岩田和樹　</w:t>
                      </w:r>
                      <w:sdt>
                        <w:sdtPr>
                          <w:rPr>
                            <w:rFonts w:hint="eastAsia"/>
                          </w:rPr>
                          <w:id w:val="2015024310"/>
                          <w14:checkbox>
                            <w14:checked w14:val="1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EndPr/>
                        <w:sdtContent>
                          <w:r w:rsidR="004D3943">
                            <w:rPr>
                              <w:rFonts w:hint="eastAsia"/>
                            </w:rPr>
                            <w:sym w:font="Wingdings" w:char="F0FE"/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>飯泉慎之介</w:t>
                      </w:r>
                    </w:p>
                    <w:p w14:paraId="4306F4F3" w14:textId="77777777" w:rsidR="00AA6E8A" w:rsidRPr="00AA6E8A" w:rsidRDefault="00AA6E8A"/>
                  </w:txbxContent>
                </v:textbox>
                <w10:wrap anchorx="margin" anchory="margin"/>
              </v:shape>
            </w:pict>
          </mc:Fallback>
        </mc:AlternateContent>
      </w:r>
    </w:p>
    <w:p w14:paraId="48CA7B6A" w14:textId="5F826374" w:rsidR="00346504" w:rsidRDefault="00346504" w:rsidP="000A5553">
      <w:pPr>
        <w:rPr>
          <w:rFonts w:hint="eastAsia"/>
        </w:rPr>
      </w:pPr>
    </w:p>
    <w:p w14:paraId="13518CF3" w14:textId="13B38B06" w:rsidR="00F060AF" w:rsidRDefault="00F060AF" w:rsidP="000A5553">
      <w:pPr>
        <w:rPr>
          <w:rFonts w:hint="eastAsia"/>
        </w:rPr>
      </w:pPr>
    </w:p>
    <w:p w14:paraId="15F8C47C" w14:textId="19991982" w:rsidR="000F6220" w:rsidRPr="00310974" w:rsidRDefault="000F6220" w:rsidP="000F6220"/>
    <w:sectPr w:rsidR="000F6220" w:rsidRPr="003109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0CCA8" w14:textId="77777777" w:rsidR="00F60029" w:rsidRDefault="00F60029" w:rsidP="00AA6E8A">
      <w:r>
        <w:separator/>
      </w:r>
    </w:p>
  </w:endnote>
  <w:endnote w:type="continuationSeparator" w:id="0">
    <w:p w14:paraId="68E71556" w14:textId="77777777" w:rsidR="00F60029" w:rsidRDefault="00F60029" w:rsidP="00AA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8C2D8" w14:textId="77777777" w:rsidR="00F60029" w:rsidRDefault="00F60029" w:rsidP="00AA6E8A">
      <w:r>
        <w:separator/>
      </w:r>
    </w:p>
  </w:footnote>
  <w:footnote w:type="continuationSeparator" w:id="0">
    <w:p w14:paraId="0165BF15" w14:textId="77777777" w:rsidR="00F60029" w:rsidRDefault="00F60029" w:rsidP="00AA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E3071"/>
    <w:multiLevelType w:val="hybridMultilevel"/>
    <w:tmpl w:val="8F3EC5BA"/>
    <w:lvl w:ilvl="0" w:tplc="49663C9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E6C5C67"/>
    <w:multiLevelType w:val="hybridMultilevel"/>
    <w:tmpl w:val="1A50F67E"/>
    <w:lvl w:ilvl="0" w:tplc="4FD61F30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E212B6">
      <w:start w:val="3"/>
      <w:numFmt w:val="bullet"/>
      <w:lvlText w:val="・"/>
      <w:lvlJc w:val="left"/>
      <w:pPr>
        <w:ind w:left="1200" w:hanging="360"/>
      </w:pPr>
      <w:rPr>
        <w:rFonts w:ascii="游明朝" w:eastAsia="游明朝" w:hAnsi="游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dirty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43"/>
    <w:rsid w:val="000A5553"/>
    <w:rsid w:val="000F01E5"/>
    <w:rsid w:val="000F6220"/>
    <w:rsid w:val="001E6348"/>
    <w:rsid w:val="00287920"/>
    <w:rsid w:val="002D65CA"/>
    <w:rsid w:val="00310974"/>
    <w:rsid w:val="00346504"/>
    <w:rsid w:val="003A1EA0"/>
    <w:rsid w:val="003F2979"/>
    <w:rsid w:val="00422C11"/>
    <w:rsid w:val="004D3943"/>
    <w:rsid w:val="004F0CA7"/>
    <w:rsid w:val="005E66C1"/>
    <w:rsid w:val="00660401"/>
    <w:rsid w:val="0068520D"/>
    <w:rsid w:val="00687049"/>
    <w:rsid w:val="0090041F"/>
    <w:rsid w:val="00986AD8"/>
    <w:rsid w:val="009A5D2E"/>
    <w:rsid w:val="00A60BE9"/>
    <w:rsid w:val="00AA6E8A"/>
    <w:rsid w:val="00CA68DF"/>
    <w:rsid w:val="00CB5EDB"/>
    <w:rsid w:val="00CE1059"/>
    <w:rsid w:val="00CE5AA9"/>
    <w:rsid w:val="00DB7DDC"/>
    <w:rsid w:val="00E80677"/>
    <w:rsid w:val="00ED6DE9"/>
    <w:rsid w:val="00EE4209"/>
    <w:rsid w:val="00F060AF"/>
    <w:rsid w:val="00F35F92"/>
    <w:rsid w:val="00F5101A"/>
    <w:rsid w:val="00F60029"/>
    <w:rsid w:val="00F9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2F85C6"/>
  <w15:chartTrackingRefBased/>
  <w15:docId w15:val="{7CB04554-DA1F-4531-9509-5F8A491B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10974"/>
    <w:pPr>
      <w:jc w:val="center"/>
      <w:outlineLvl w:val="1"/>
    </w:pPr>
    <w:rPr>
      <w:sz w:val="24"/>
      <w:szCs w:val="24"/>
    </w:rPr>
  </w:style>
  <w:style w:type="character" w:customStyle="1" w:styleId="a4">
    <w:name w:val="副題 (文字)"/>
    <w:basedOn w:val="a0"/>
    <w:link w:val="a3"/>
    <w:uiPriority w:val="11"/>
    <w:rsid w:val="00310974"/>
    <w:rPr>
      <w:sz w:val="24"/>
      <w:szCs w:val="24"/>
    </w:rPr>
  </w:style>
  <w:style w:type="paragraph" w:styleId="a5">
    <w:name w:val="List Paragraph"/>
    <w:basedOn w:val="a"/>
    <w:uiPriority w:val="34"/>
    <w:qFormat/>
    <w:rsid w:val="00310974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AA6E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A6E8A"/>
  </w:style>
  <w:style w:type="paragraph" w:styleId="a8">
    <w:name w:val="footer"/>
    <w:basedOn w:val="a"/>
    <w:link w:val="a9"/>
    <w:uiPriority w:val="99"/>
    <w:unhideWhenUsed/>
    <w:rsid w:val="00AA6E8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A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jo6\doc\_&#35696;&#20107;&#37682;\&#35696;&#20107;&#37682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議事録テンプレート.dotx</Template>
  <TotalTime>424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飯泉慎之介</cp:lastModifiedBy>
  <cp:revision>1</cp:revision>
  <dcterms:created xsi:type="dcterms:W3CDTF">2023-06-13T00:50:00Z</dcterms:created>
  <dcterms:modified xsi:type="dcterms:W3CDTF">2023-06-13T08:42:00Z</dcterms:modified>
</cp:coreProperties>
</file>