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7E6DC" w14:textId="77777777" w:rsidR="00287920" w:rsidRDefault="00310974" w:rsidP="00310974">
      <w:pPr>
        <w:pStyle w:val="a3"/>
      </w:pPr>
      <w:r>
        <w:rPr>
          <w:rFonts w:hint="eastAsia"/>
        </w:rPr>
        <w:t>議事録</w:t>
      </w:r>
    </w:p>
    <w:p w14:paraId="61302AA3" w14:textId="12741EAA" w:rsidR="00310974" w:rsidRDefault="00310974" w:rsidP="00310974">
      <w:pPr>
        <w:wordWrap w:val="0"/>
        <w:ind w:right="412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日付</w:t>
      </w:r>
      <w:r>
        <w:rPr>
          <w:rFonts w:hint="eastAsia"/>
        </w:rPr>
        <w:t>：2</w:t>
      </w:r>
      <w:r>
        <w:t>023</w:t>
      </w:r>
      <w:r>
        <w:rPr>
          <w:rFonts w:hint="eastAsia"/>
        </w:rPr>
        <w:t xml:space="preserve">年6月　</w:t>
      </w:r>
      <w:r w:rsidR="00606398">
        <w:rPr>
          <w:rFonts w:hint="eastAsia"/>
        </w:rPr>
        <w:t>9</w:t>
      </w:r>
      <w:r>
        <w:rPr>
          <w:rFonts w:hint="eastAsia"/>
        </w:rPr>
        <w:t>日</w:t>
      </w:r>
    </w:p>
    <w:p w14:paraId="0FE08936" w14:textId="77777777" w:rsidR="00310974" w:rsidRDefault="00310974" w:rsidP="00310974">
      <w:pPr>
        <w:wordWrap w:val="0"/>
        <w:ind w:right="1133"/>
        <w:jc w:val="center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</w:t>
      </w:r>
      <w:r w:rsidRPr="00310974">
        <w:rPr>
          <w:rFonts w:hint="eastAsia"/>
          <w:b/>
          <w:bCs/>
        </w:rPr>
        <w:t>時刻</w:t>
      </w:r>
      <w:r>
        <w:rPr>
          <w:rFonts w:hint="eastAsia"/>
        </w:rPr>
        <w:t>：　時　分</w:t>
      </w:r>
    </w:p>
    <w:p w14:paraId="33FC8681" w14:textId="77777777" w:rsidR="00310974" w:rsidRDefault="00310974" w:rsidP="00310974">
      <w:pPr>
        <w:wordWrap w:val="0"/>
        <w:jc w:val="right"/>
      </w:pPr>
      <w:r w:rsidRPr="00310974">
        <w:rPr>
          <w:rFonts w:hint="eastAsia"/>
          <w:b/>
          <w:bCs/>
        </w:rPr>
        <w:t>出席者</w:t>
      </w:r>
      <w:r>
        <w:rPr>
          <w:rFonts w:hint="eastAsia"/>
        </w:rPr>
        <w:t>：</w:t>
      </w:r>
      <w:sdt>
        <w:sdtPr>
          <w:rPr>
            <w:rFonts w:hint="eastAsia"/>
          </w:rPr>
          <w:id w:val="-1138097478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高川俊輔　</w:t>
      </w:r>
      <w:sdt>
        <w:sdtPr>
          <w:rPr>
            <w:rFonts w:hint="eastAsia"/>
          </w:rPr>
          <w:id w:val="-178850321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成沢唯</w:t>
      </w:r>
    </w:p>
    <w:p w14:paraId="79C0CAF1" w14:textId="77777777" w:rsidR="00310974" w:rsidRDefault="00310974" w:rsidP="00310974">
      <w:pPr>
        <w:jc w:val="right"/>
      </w:pPr>
      <w:r>
        <w:rPr>
          <w:rFonts w:hint="eastAsia"/>
        </w:rPr>
        <w:t xml:space="preserve">　</w:t>
      </w:r>
      <w:sdt>
        <w:sdtPr>
          <w:rPr>
            <w:rFonts w:hint="eastAsia"/>
          </w:rPr>
          <w:id w:val="2124812487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高橋凌人　</w:t>
      </w:r>
      <w:sdt>
        <w:sdtPr>
          <w:rPr>
            <w:rFonts w:hint="eastAsia"/>
          </w:rPr>
          <w:id w:val="-319273230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 xml:space="preserve">岩田和樹　</w:t>
      </w:r>
      <w:sdt>
        <w:sdtPr>
          <w:rPr>
            <w:rFonts w:hint="eastAsia"/>
          </w:rPr>
          <w:id w:val="2037464872"/>
          <w14:checkbox>
            <w14:checked w14:val="1"/>
            <w14:checkedState w14:val="00FE" w14:font="Wingdings"/>
            <w14:uncheckedState w14:val="2610" w14:font="ＭＳ ゴシック"/>
          </w14:checkbox>
        </w:sdtPr>
        <w:sdtContent>
          <w:r>
            <w:rPr>
              <w:rFonts w:hint="eastAsia"/>
            </w:rPr>
            <w:sym w:font="Wingdings" w:char="F0FE"/>
          </w:r>
        </w:sdtContent>
      </w:sdt>
      <w:r>
        <w:rPr>
          <w:rFonts w:hint="eastAsia"/>
        </w:rPr>
        <w:t>飯泉慎之介</w:t>
      </w:r>
    </w:p>
    <w:p w14:paraId="743675B6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議題</w:t>
      </w:r>
    </w:p>
    <w:p w14:paraId="684EB230" w14:textId="27D1A3A1" w:rsidR="000F6220" w:rsidRDefault="00606398" w:rsidP="000F6220">
      <w:r>
        <w:rPr>
          <w:rFonts w:hint="eastAsia"/>
        </w:rPr>
        <w:t>D</w:t>
      </w:r>
      <w:r>
        <w:t>B</w:t>
      </w:r>
      <w:r>
        <w:rPr>
          <w:rFonts w:hint="eastAsia"/>
        </w:rPr>
        <w:t>定義書の作成</w:t>
      </w:r>
    </w:p>
    <w:p w14:paraId="16080991" w14:textId="1C8D5AAD" w:rsidR="00606398" w:rsidRDefault="001A5645" w:rsidP="000F6220">
      <w:r>
        <w:rPr>
          <w:rFonts w:hint="eastAsia"/>
        </w:rPr>
        <w:t>外部設計書講師レビュー1回目</w:t>
      </w:r>
    </w:p>
    <w:p w14:paraId="09B63FF5" w14:textId="77777777" w:rsidR="001A5645" w:rsidRDefault="001A5645" w:rsidP="000F6220"/>
    <w:p w14:paraId="2E16CB02" w14:textId="77777777" w:rsidR="000F6220" w:rsidRDefault="00310974" w:rsidP="000F6220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発案</w:t>
      </w:r>
    </w:p>
    <w:p w14:paraId="3B76D0F6" w14:textId="015A1D5E" w:rsidR="000F6220" w:rsidRDefault="00245F10" w:rsidP="000F6220">
      <w:r>
        <w:rPr>
          <w:rFonts w:hint="eastAsia"/>
        </w:rPr>
        <w:t>お問い合わせフォーム（アカウント持ってない人は？）</w:t>
      </w:r>
    </w:p>
    <w:p w14:paraId="25085685" w14:textId="68D4A58F" w:rsidR="00245F10" w:rsidRDefault="00245F10" w:rsidP="000F6220">
      <w:r>
        <w:rPr>
          <w:rFonts w:hint="eastAsia"/>
        </w:rPr>
        <w:t>お問い合わせ送信確認（この内容でよろしいですか？とか）</w:t>
      </w:r>
    </w:p>
    <w:p w14:paraId="7AF149DD" w14:textId="768C79FC" w:rsidR="00245F10" w:rsidRDefault="00245F10" w:rsidP="000F6220">
      <w:r>
        <w:rPr>
          <w:rFonts w:hint="eastAsia"/>
        </w:rPr>
        <w:t>スケジュール閲覧画面</w:t>
      </w:r>
    </w:p>
    <w:p w14:paraId="134C909B" w14:textId="043F357B" w:rsidR="00245F10" w:rsidRDefault="00245F10" w:rsidP="000F6220">
      <w:r>
        <w:rPr>
          <w:rFonts w:hint="eastAsia"/>
        </w:rPr>
        <w:t>分単位はどうするのか</w:t>
      </w:r>
    </w:p>
    <w:p w14:paraId="7CA676A9" w14:textId="6AC3B6C8" w:rsidR="00606398" w:rsidRDefault="00245F10" w:rsidP="000F6220">
      <w:r>
        <w:rPr>
          <w:rFonts w:hint="eastAsia"/>
        </w:rPr>
        <w:t>ログアウト時に確認ダイアログ</w:t>
      </w:r>
    </w:p>
    <w:p w14:paraId="3420D622" w14:textId="77777777" w:rsidR="00245F10" w:rsidRDefault="00245F10" w:rsidP="000F6220"/>
    <w:p w14:paraId="583B40E9" w14:textId="77777777" w:rsidR="00310974" w:rsidRDefault="00310974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決定事項</w:t>
      </w:r>
    </w:p>
    <w:p w14:paraId="73DF1612" w14:textId="3CE7F6A2" w:rsidR="00606398" w:rsidRDefault="00606398" w:rsidP="000F6220">
      <w:r>
        <w:rPr>
          <w:rFonts w:hint="eastAsia"/>
        </w:rPr>
        <w:t>きせかえ種類ID「</w:t>
      </w:r>
      <w:proofErr w:type="spellStart"/>
      <w:r>
        <w:rPr>
          <w:rFonts w:hint="eastAsia"/>
        </w:rPr>
        <w:t>c</w:t>
      </w:r>
      <w:r>
        <w:t>loset_kind_id</w:t>
      </w:r>
      <w:proofErr w:type="spellEnd"/>
      <w:r>
        <w:rPr>
          <w:rFonts w:hint="eastAsia"/>
        </w:rPr>
        <w:t>」 は「i</w:t>
      </w:r>
      <w:r>
        <w:t>nt</w:t>
      </w:r>
      <w:r>
        <w:rPr>
          <w:rFonts w:hint="eastAsia"/>
        </w:rPr>
        <w:t>」</w:t>
      </w:r>
    </w:p>
    <w:p w14:paraId="4DFBF93C" w14:textId="4F8E6BD6" w:rsidR="00245F10" w:rsidRDefault="00245F10" w:rsidP="00245F1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画面遷移図</w:t>
      </w:r>
    </w:p>
    <w:p w14:paraId="5A141D03" w14:textId="63065556" w:rsidR="00245F10" w:rsidRDefault="00245F10" w:rsidP="000F6220">
      <w:r>
        <w:rPr>
          <w:rFonts w:hint="eastAsia"/>
        </w:rPr>
        <w:t>画面遷移図に「ログアウト」記述</w:t>
      </w:r>
    </w:p>
    <w:p w14:paraId="61F0ECE7" w14:textId="1F8E6E06" w:rsidR="00245F10" w:rsidRDefault="00245F10" w:rsidP="000F6220">
      <w:r w:rsidRPr="00245F10">
        <w:rPr>
          <w:rFonts w:hint="eastAsia"/>
        </w:rPr>
        <w:t>フォワード部分の追記</w:t>
      </w:r>
    </w:p>
    <w:p w14:paraId="1EEC0963" w14:textId="7C7BDA4E" w:rsidR="00245F10" w:rsidRDefault="00245F10" w:rsidP="00245F10">
      <w:pPr>
        <w:pStyle w:val="a5"/>
        <w:numPr>
          <w:ilvl w:val="0"/>
          <w:numId w:val="2"/>
        </w:numPr>
        <w:ind w:leftChars="0"/>
      </w:pPr>
      <w:r>
        <w:rPr>
          <w:rFonts w:hint="eastAsia"/>
        </w:rPr>
        <w:t>外部設計書</w:t>
      </w:r>
    </w:p>
    <w:p w14:paraId="6E9ACEC6" w14:textId="72D4C727" w:rsidR="00245F10" w:rsidRDefault="00245F10" w:rsidP="00245F10">
      <w:r>
        <w:rPr>
          <w:rFonts w:hint="eastAsia"/>
        </w:rPr>
        <w:t>ログイン後のお問い合わせ遷移（ハンバーガーメニュー内）</w:t>
      </w:r>
    </w:p>
    <w:p w14:paraId="55C713DD" w14:textId="121DE022" w:rsidR="00245F10" w:rsidRPr="00245F10" w:rsidRDefault="00245F10" w:rsidP="00245F10">
      <w:r>
        <w:rPr>
          <w:rFonts w:hint="eastAsia"/>
        </w:rPr>
        <w:t>ユーザネームと</w:t>
      </w:r>
      <w:r w:rsidRPr="00245F10">
        <w:t>パスワード不一致時。エラーメッセージ表示する必要がある。</w:t>
      </w:r>
    </w:p>
    <w:p w14:paraId="72CB9370" w14:textId="77777777" w:rsidR="00606398" w:rsidRDefault="00606398" w:rsidP="000F6220"/>
    <w:p w14:paraId="5A61D7AC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持ち越す内容</w:t>
      </w:r>
    </w:p>
    <w:p w14:paraId="769BB6AD" w14:textId="039CFE17" w:rsidR="000F6220" w:rsidRDefault="001A5645" w:rsidP="000F6220">
      <w:r>
        <w:rPr>
          <w:rFonts w:hint="eastAsia"/>
        </w:rPr>
        <w:t>ガチャの演出どうする？</w:t>
      </w:r>
    </w:p>
    <w:p w14:paraId="6DA857F8" w14:textId="77777777" w:rsidR="00245F10" w:rsidRDefault="00245F10" w:rsidP="00245F10">
      <w:r>
        <w:rPr>
          <w:rFonts w:hint="eastAsia"/>
        </w:rPr>
        <w:t>カレンダーの画面型</w:t>
      </w:r>
    </w:p>
    <w:p w14:paraId="6E43B496" w14:textId="77777777" w:rsidR="00245F10" w:rsidRPr="00245F10" w:rsidRDefault="00245F10" w:rsidP="00245F10">
      <w:r>
        <w:rPr>
          <w:rFonts w:hint="eastAsia"/>
        </w:rPr>
        <w:t>Time画面型変更</w:t>
      </w:r>
    </w:p>
    <w:p w14:paraId="7864CE4C" w14:textId="02B2126C" w:rsidR="00606398" w:rsidRPr="00245F10" w:rsidRDefault="00DE1458" w:rsidP="000F6220">
      <w:r>
        <w:rPr>
          <w:rFonts w:hint="eastAsia"/>
        </w:rPr>
        <w:t>ふれあい画面の物理名統一</w:t>
      </w:r>
    </w:p>
    <w:p w14:paraId="03E7C61F" w14:textId="77777777" w:rsidR="00245F10" w:rsidRPr="001A5645" w:rsidRDefault="00245F10" w:rsidP="000F6220"/>
    <w:p w14:paraId="4EBBF8D8" w14:textId="77777777" w:rsidR="000F6220" w:rsidRDefault="000F6220" w:rsidP="00310974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補足</w:t>
      </w:r>
    </w:p>
    <w:p w14:paraId="35DEDEEE" w14:textId="56EA86D6" w:rsidR="00606398" w:rsidRDefault="00F5732B" w:rsidP="000F6220">
      <w:r>
        <w:rPr>
          <w:rFonts w:hint="eastAsia"/>
        </w:rPr>
        <w:t>N</w:t>
      </w:r>
      <w:r>
        <w:t>ot null</w:t>
      </w:r>
      <w:r>
        <w:rPr>
          <w:rFonts w:hint="eastAsia"/>
        </w:rPr>
        <w:t>とデフォルト値両方は必要ない。</w:t>
      </w:r>
    </w:p>
    <w:p w14:paraId="1C4642D3" w14:textId="4E4B328B" w:rsidR="000F6220" w:rsidRPr="00310974" w:rsidRDefault="00AA6E8A" w:rsidP="000F62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7E4FA6" wp14:editId="6094B34A">
                <wp:simplePos x="0" y="0"/>
                <wp:positionH relativeFrom="margin">
                  <wp:align>right</wp:align>
                </wp:positionH>
                <wp:positionV relativeFrom="bottomMargin">
                  <wp:align>top</wp:align>
                </wp:positionV>
                <wp:extent cx="5380893" cy="414720"/>
                <wp:effectExtent l="0" t="0" r="10795" b="23495"/>
                <wp:wrapNone/>
                <wp:docPr id="1604172720" name="テキスト ボックス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0893" cy="414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696557" w14:textId="3C66B14C" w:rsidR="00AA6E8A" w:rsidRDefault="00AA6E8A" w:rsidP="00AA6E8A">
                            <w:pPr>
                              <w:ind w:right="824"/>
                            </w:pPr>
                            <w:r w:rsidRPr="00310974">
                              <w:rPr>
                                <w:rFonts w:hint="eastAsia"/>
                                <w:b/>
                                <w:bCs/>
                              </w:rPr>
                              <w:t>作成者</w:t>
                            </w:r>
                            <w:r>
                              <w:rPr>
                                <w:rFonts w:hint="eastAsia"/>
                              </w:rPr>
                              <w:t>：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318779522"/>
                                <w14:checkbox>
                                  <w14:checked w14:val="1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 w:rsidR="00606398">
                                  <w:rPr>
                                    <w:rFonts w:hint="eastAsia"/>
                                  </w:rPr>
                                  <w:sym w:font="Wingdings" w:char="F0FE"/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高川俊輔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720558754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成沢唯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428117719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高橋凌人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-1973272397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 xml:space="preserve">岩田和樹　</w:t>
                            </w:r>
                            <w:sdt>
                              <w:sdtPr>
                                <w:rPr>
                                  <w:rFonts w:hint="eastAsia"/>
                                </w:rPr>
                                <w:id w:val="2015024310"/>
                                <w14:checkbox>
                                  <w14:checked w14:val="0"/>
                                  <w14:checkedState w14:val="00FE" w14:font="Wingdings"/>
                                  <w14:uncheckedState w14:val="2610" w14:font="ＭＳ ゴシック"/>
                                </w14:checkbox>
                              </w:sdtPr>
                              <w:sdtContent>
                                <w:r>
                                  <w:rPr>
                                    <w:rFonts w:ascii="ＭＳ ゴシック" w:eastAsia="ＭＳ ゴシック" w:hAnsi="ＭＳ ゴシック" w:hint="eastAsia"/>
                                  </w:rPr>
                                  <w:t>☐</w:t>
                                </w:r>
                              </w:sdtContent>
                            </w:sdt>
                            <w:r>
                              <w:rPr>
                                <w:rFonts w:hint="eastAsia"/>
                              </w:rPr>
                              <w:t>飯泉慎之介</w:t>
                            </w:r>
                          </w:p>
                          <w:p w14:paraId="68619D49" w14:textId="77777777" w:rsidR="00AA6E8A" w:rsidRPr="00AA6E8A" w:rsidRDefault="00AA6E8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7E4FA6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372.5pt;margin-top:0;width:423.7pt;height:32.6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" fillcolor="white [3201]" strokeweight=".5pt">
                <v:textbox>
                  <w:txbxContent>
                    <w:p w14:paraId="6A696557" w14:textId="3C66B14C" w:rsidR="00AA6E8A" w:rsidRDefault="00AA6E8A" w:rsidP="00AA6E8A">
                      <w:pPr>
                        <w:ind w:right="824"/>
                      </w:pPr>
                      <w:r w:rsidRPr="00310974">
                        <w:rPr>
                          <w:rFonts w:hint="eastAsia"/>
                          <w:b/>
                          <w:bCs/>
                        </w:rPr>
                        <w:t>作成者</w:t>
                      </w:r>
                      <w:r>
                        <w:rPr>
                          <w:rFonts w:hint="eastAsia"/>
                        </w:rPr>
                        <w:t>：</w:t>
                      </w:r>
                      <w:sdt>
                        <w:sdtPr>
                          <w:rPr>
                            <w:rFonts w:hint="eastAsia"/>
                          </w:rPr>
                          <w:id w:val="318779522"/>
                          <w14:checkbox>
                            <w14:checked w14:val="1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 w:rsidR="00606398">
                            <w:rPr>
                              <w:rFonts w:hint="eastAsia"/>
                            </w:rPr>
                            <w:sym w:font="Wingdings" w:char="F0FE"/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高川俊輔　</w:t>
                      </w:r>
                      <w:sdt>
                        <w:sdtPr>
                          <w:rPr>
                            <w:rFonts w:hint="eastAsia"/>
                          </w:rPr>
                          <w:id w:val="720558754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成沢唯　</w:t>
                      </w:r>
                      <w:sdt>
                        <w:sdtPr>
                          <w:rPr>
                            <w:rFonts w:hint="eastAsia"/>
                          </w:rPr>
                          <w:id w:val="-428117719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高橋凌人　</w:t>
                      </w:r>
                      <w:sdt>
                        <w:sdtPr>
                          <w:rPr>
                            <w:rFonts w:hint="eastAsia"/>
                          </w:rPr>
                          <w:id w:val="-1973272397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 xml:space="preserve">岩田和樹　</w:t>
                      </w:r>
                      <w:sdt>
                        <w:sdtPr>
                          <w:rPr>
                            <w:rFonts w:hint="eastAsia"/>
                          </w:rPr>
                          <w:id w:val="2015024310"/>
                          <w14:checkbox>
                            <w14:checked w14:val="0"/>
                            <w14:checkedState w14:val="00FE" w14:font="Wingdings"/>
                            <w14:uncheckedState w14:val="2610" w14:font="ＭＳ ゴシック"/>
                          </w14:checkbox>
                        </w:sdtPr>
                        <w:sdtContent>
                          <w:r>
                            <w:rPr>
                              <w:rFonts w:ascii="ＭＳ ゴシック" w:eastAsia="ＭＳ ゴシック" w:hAnsi="ＭＳ ゴシック" w:hint="eastAsia"/>
                            </w:rPr>
                            <w:t>☐</w:t>
                          </w:r>
                        </w:sdtContent>
                      </w:sdt>
                      <w:r>
                        <w:rPr>
                          <w:rFonts w:hint="eastAsia"/>
                        </w:rPr>
                        <w:t>飯泉慎之介</w:t>
                      </w:r>
                    </w:p>
                    <w:p w14:paraId="68619D49" w14:textId="77777777" w:rsidR="00AA6E8A" w:rsidRPr="00AA6E8A" w:rsidRDefault="00AA6E8A"/>
                  </w:txbxContent>
                </v:textbox>
                <w10:wrap anchorx="margin" anchory="margin"/>
              </v:shape>
            </w:pict>
          </mc:Fallback>
        </mc:AlternateContent>
      </w:r>
    </w:p>
    <w:sectPr w:rsidR="000F6220" w:rsidRPr="00310974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C0E26E" w14:textId="77777777" w:rsidR="00E35B5A" w:rsidRDefault="00E35B5A" w:rsidP="00AA6E8A">
      <w:r>
        <w:separator/>
      </w:r>
    </w:p>
  </w:endnote>
  <w:endnote w:type="continuationSeparator" w:id="0">
    <w:p w14:paraId="052F80F5" w14:textId="77777777" w:rsidR="00E35B5A" w:rsidRDefault="00E35B5A" w:rsidP="00AA6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94EBA8" w14:textId="77777777" w:rsidR="00E35B5A" w:rsidRDefault="00E35B5A" w:rsidP="00AA6E8A">
      <w:r>
        <w:separator/>
      </w:r>
    </w:p>
  </w:footnote>
  <w:footnote w:type="continuationSeparator" w:id="0">
    <w:p w14:paraId="6F7EF6FE" w14:textId="77777777" w:rsidR="00E35B5A" w:rsidRDefault="00E35B5A" w:rsidP="00AA6E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0E3071"/>
    <w:multiLevelType w:val="hybridMultilevel"/>
    <w:tmpl w:val="8F3EC5BA"/>
    <w:lvl w:ilvl="0" w:tplc="49663C9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55124FD1"/>
    <w:multiLevelType w:val="hybridMultilevel"/>
    <w:tmpl w:val="DD2224B0"/>
    <w:lvl w:ilvl="0" w:tplc="04090003">
      <w:start w:val="1"/>
      <w:numFmt w:val="bullet"/>
      <w:lvlText w:val=""/>
      <w:lvlJc w:val="left"/>
      <w:pPr>
        <w:ind w:left="440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80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200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520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248883653">
    <w:abstractNumId w:val="0"/>
  </w:num>
  <w:num w:numId="2" w16cid:durableId="194304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attachedTemplate r:id="rId1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398"/>
    <w:rsid w:val="000F225A"/>
    <w:rsid w:val="000F22ED"/>
    <w:rsid w:val="000F6220"/>
    <w:rsid w:val="00150E82"/>
    <w:rsid w:val="001A5645"/>
    <w:rsid w:val="00245F10"/>
    <w:rsid w:val="00287920"/>
    <w:rsid w:val="00310974"/>
    <w:rsid w:val="00452A3A"/>
    <w:rsid w:val="00606398"/>
    <w:rsid w:val="0068520D"/>
    <w:rsid w:val="00AA6E8A"/>
    <w:rsid w:val="00C37BA6"/>
    <w:rsid w:val="00DE1458"/>
    <w:rsid w:val="00E35B5A"/>
    <w:rsid w:val="00EE4209"/>
    <w:rsid w:val="00F5101A"/>
    <w:rsid w:val="00F5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201BA350"/>
  <w15:chartTrackingRefBased/>
  <w15:docId w15:val="{FC9F26FA-A649-4003-A206-456E5A7B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rsid w:val="00310974"/>
    <w:pPr>
      <w:jc w:val="center"/>
      <w:outlineLvl w:val="1"/>
    </w:pPr>
    <w:rPr>
      <w:sz w:val="24"/>
      <w:szCs w:val="24"/>
    </w:rPr>
  </w:style>
  <w:style w:type="character" w:customStyle="1" w:styleId="a4">
    <w:name w:val="副題 (文字)"/>
    <w:basedOn w:val="a0"/>
    <w:link w:val="a3"/>
    <w:uiPriority w:val="11"/>
    <w:rsid w:val="00310974"/>
    <w:rPr>
      <w:sz w:val="24"/>
      <w:szCs w:val="24"/>
    </w:rPr>
  </w:style>
  <w:style w:type="paragraph" w:styleId="a5">
    <w:name w:val="List Paragraph"/>
    <w:basedOn w:val="a"/>
    <w:uiPriority w:val="34"/>
    <w:qFormat/>
    <w:rsid w:val="00310974"/>
    <w:pPr>
      <w:ind w:leftChars="400" w:left="840"/>
    </w:pPr>
  </w:style>
  <w:style w:type="paragraph" w:styleId="a6">
    <w:name w:val="header"/>
    <w:basedOn w:val="a"/>
    <w:link w:val="a7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7">
    <w:name w:val="ヘッダー (文字)"/>
    <w:basedOn w:val="a0"/>
    <w:link w:val="a6"/>
    <w:uiPriority w:val="99"/>
    <w:rsid w:val="00AA6E8A"/>
  </w:style>
  <w:style w:type="paragraph" w:styleId="a8">
    <w:name w:val="footer"/>
    <w:basedOn w:val="a"/>
    <w:link w:val="a9"/>
    <w:uiPriority w:val="99"/>
    <w:unhideWhenUsed/>
    <w:rsid w:val="00AA6E8A"/>
    <w:pPr>
      <w:tabs>
        <w:tab w:val="center" w:pos="4252"/>
        <w:tab w:val="right" w:pos="8504"/>
      </w:tabs>
      <w:snapToGrid w:val="0"/>
    </w:pPr>
  </w:style>
  <w:style w:type="character" w:customStyle="1" w:styleId="a9">
    <w:name w:val="フッター (文字)"/>
    <w:basedOn w:val="a0"/>
    <w:link w:val="a8"/>
    <w:uiPriority w:val="99"/>
    <w:rsid w:val="00AA6E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jo6\doc\_&#35696;&#20107;&#37682;\&#35696;&#20107;&#37682;&#12486;&#12531;&#12503;&#12524;&#12540;&#12488;.dotx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議事録テンプレート.dotx</Template>
  <TotalTime>240</TotalTime>
  <Pages>1</Pages>
  <Words>77</Words>
  <Characters>442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高川俊輔</cp:lastModifiedBy>
  <cp:revision>5</cp:revision>
  <dcterms:created xsi:type="dcterms:W3CDTF">2023-06-09T02:41:00Z</dcterms:created>
  <dcterms:modified xsi:type="dcterms:W3CDTF">2023-06-09T08:58:00Z</dcterms:modified>
</cp:coreProperties>
</file>